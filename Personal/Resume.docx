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3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27"/>
      </w:tblGrid>
      <w:tr w:rsidR="00692703" w:rsidRPr="00CF1A49" w14:paraId="502C744B" w14:textId="77777777" w:rsidTr="004C0377">
        <w:trPr>
          <w:trHeight w:hRule="exact" w:val="1885"/>
        </w:trPr>
        <w:tc>
          <w:tcPr>
            <w:tcW w:w="9427" w:type="dxa"/>
            <w:tcMar>
              <w:top w:w="0" w:type="dxa"/>
              <w:bottom w:w="0" w:type="dxa"/>
            </w:tcMar>
          </w:tcPr>
          <w:p w14:paraId="514768B1" w14:textId="77777777" w:rsidR="00692703" w:rsidRPr="001B52A7" w:rsidRDefault="001B52A7" w:rsidP="003950A7">
            <w:pPr>
              <w:pStyle w:val="Title"/>
              <w:rPr>
                <w:rFonts w:asciiTheme="minorHAnsi" w:hAnsiTheme="minorHAnsi" w:cstheme="minorHAnsi"/>
              </w:rPr>
            </w:pPr>
            <w:r w:rsidRPr="001B52A7">
              <w:rPr>
                <w:rFonts w:asciiTheme="minorHAnsi" w:hAnsiTheme="minorHAnsi" w:cstheme="minorHAnsi"/>
              </w:rPr>
              <w:t>Wong shi yan</w:t>
            </w:r>
          </w:p>
          <w:p w14:paraId="3B88207F" w14:textId="77777777" w:rsidR="00692703" w:rsidRPr="001B52A7" w:rsidRDefault="00C03017" w:rsidP="003950A7">
            <w:pPr>
              <w:pStyle w:val="ContactInfo"/>
              <w:contextualSpacing w:val="0"/>
              <w:rPr>
                <w:rFonts w:cstheme="minorHAnsi"/>
              </w:rPr>
            </w:pPr>
            <w:sdt>
              <w:sdtPr>
                <w:alias w:val="Enter address:"/>
                <w:tag w:val="Enter address:"/>
                <w:id w:val="352083995"/>
                <w:placeholder>
                  <w:docPart w:val="DE9A617B755D41CE8FCEDB75022ADC81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 w:rsidR="00C57FC6" w:rsidRPr="001B52A7">
                  <w:rPr>
                    <w:rFonts w:cstheme="minorHAnsi"/>
                  </w:rPr>
                  <w:t>Address</w:t>
                </w:r>
              </w:sdtContent>
            </w:sdt>
            <w:r w:rsidR="001B52A7" w:rsidRPr="001B52A7">
              <w:rPr>
                <w:rFonts w:cstheme="minorHAnsi"/>
              </w:rPr>
              <w:t>: Blk 442 #06-482 Fajar Road S (670442)</w:t>
            </w:r>
            <w:r w:rsidR="00692703" w:rsidRPr="001B52A7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alias w:val="Divider dot:"/>
                <w:tag w:val="Divider dot:"/>
                <w:id w:val="-1459182552"/>
                <w:placeholder>
                  <w:docPart w:val="2AD7AADD715E45B4B688B210DBC2A54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B52A7">
                  <w:rPr>
                    <w:rFonts w:cstheme="minorHAnsi"/>
                  </w:rPr>
                  <w:t>·</w:t>
                </w:r>
              </w:sdtContent>
            </w:sdt>
            <w:r w:rsidR="00692703" w:rsidRPr="001B52A7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alias w:val="Enter phone:"/>
                <w:tag w:val="Enter phone:"/>
                <w:id w:val="-1993482697"/>
                <w:placeholder>
                  <w:docPart w:val="1F304EAAAEA647D391E9AF627F54A38F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1B52A7">
                  <w:rPr>
                    <w:rFonts w:cstheme="minorHAnsi"/>
                  </w:rPr>
                  <w:t>Phone</w:t>
                </w:r>
              </w:sdtContent>
            </w:sdt>
            <w:r w:rsidR="001B52A7" w:rsidRPr="001B52A7">
              <w:rPr>
                <w:rFonts w:cstheme="minorHAnsi"/>
              </w:rPr>
              <w:t>: +65 93860650</w:t>
            </w:r>
          </w:p>
          <w:p w14:paraId="70538BF0" w14:textId="501FA5AC" w:rsidR="00C4251C" w:rsidRPr="00B721E3" w:rsidRDefault="00C03017" w:rsidP="000D1588">
            <w:pPr>
              <w:pStyle w:val="ContactInfoEmphasis"/>
              <w:contextualSpacing w:val="0"/>
              <w:rPr>
                <w:rFonts w:cstheme="minorHAnsi"/>
                <w:b w:val="0"/>
              </w:rPr>
            </w:pPr>
            <w:sdt>
              <w:sdtPr>
                <w:rPr>
                  <w:rFonts w:cstheme="minorHAnsi"/>
                  <w:b w:val="0"/>
                  <w:color w:val="595959" w:themeColor="text1" w:themeTint="A6"/>
                </w:rPr>
                <w:alias w:val="Enter email:"/>
                <w:tag w:val="Enter email:"/>
                <w:id w:val="1154873695"/>
                <w:placeholder>
                  <w:docPart w:val="2C463263A685441DA7DC9D0FDC072AD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B721E3">
                  <w:rPr>
                    <w:rFonts w:cstheme="minorHAnsi"/>
                    <w:b w:val="0"/>
                    <w:color w:val="595959" w:themeColor="text1" w:themeTint="A6"/>
                  </w:rPr>
                  <w:t>Email</w:t>
                </w:r>
              </w:sdtContent>
            </w:sdt>
            <w:r w:rsidR="001B52A7" w:rsidRPr="00B721E3">
              <w:rPr>
                <w:rFonts w:cstheme="minorHAnsi"/>
                <w:b w:val="0"/>
                <w:color w:val="595959" w:themeColor="text1" w:themeTint="A6"/>
              </w:rPr>
              <w:t xml:space="preserve">: </w:t>
            </w:r>
            <w:hyperlink r:id="rId8" w:history="1">
              <w:r w:rsidR="00C4251C" w:rsidRPr="00B721E3">
                <w:rPr>
                  <w:b w:val="0"/>
                  <w:color w:val="595959" w:themeColor="text1" w:themeTint="A6"/>
                </w:rPr>
                <w:t>shiyan.wong1311@gmail.com</w:t>
              </w:r>
            </w:hyperlink>
          </w:p>
        </w:tc>
      </w:tr>
    </w:tbl>
    <w:p w14:paraId="54762FB2" w14:textId="77777777" w:rsidR="004E01EB" w:rsidRPr="001B52A7" w:rsidRDefault="001B52A7" w:rsidP="00B721E3">
      <w:pPr>
        <w:pStyle w:val="Heading1"/>
        <w:spacing w:before="120" w:after="0" w:line="276" w:lineRule="auto"/>
        <w:jc w:val="both"/>
        <w:rPr>
          <w:rFonts w:asciiTheme="minorHAnsi" w:hAnsiTheme="minorHAnsi" w:cstheme="minorHAnsi"/>
        </w:rPr>
      </w:pPr>
      <w:r w:rsidRPr="001B52A7">
        <w:rPr>
          <w:rFonts w:asciiTheme="minorHAnsi" w:hAnsiTheme="minorHAnsi" w:cstheme="minorHAnsi"/>
        </w:rPr>
        <w:t>Education</w:t>
      </w:r>
    </w:p>
    <w:tbl>
      <w:tblPr>
        <w:tblStyle w:val="TableGrid"/>
        <w:tblW w:w="5185" w:type="pct"/>
        <w:tblInd w:w="-449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682"/>
      </w:tblGrid>
      <w:tr w:rsidR="001D0BF1" w:rsidRPr="00CF1A49" w14:paraId="14DED629" w14:textId="77777777" w:rsidTr="00F03D41">
        <w:trPr>
          <w:trHeight w:val="1594"/>
        </w:trPr>
        <w:tc>
          <w:tcPr>
            <w:tcW w:w="9682" w:type="dxa"/>
          </w:tcPr>
          <w:p w14:paraId="730438FC" w14:textId="77777777" w:rsidR="00A566A6" w:rsidRPr="00F03D41" w:rsidRDefault="00A566A6" w:rsidP="00B721E3">
            <w:pPr>
              <w:pStyle w:val="Heading3"/>
              <w:spacing w:line="276" w:lineRule="auto"/>
              <w:jc w:val="both"/>
              <w:outlineLvl w:val="2"/>
              <w:rPr>
                <w:caps w:val="0"/>
                <w:sz w:val="24"/>
              </w:rPr>
            </w:pPr>
            <w:r w:rsidRPr="00F03D41">
              <w:rPr>
                <w:caps w:val="0"/>
                <w:sz w:val="24"/>
              </w:rPr>
              <w:t>Singapore Institute of Technology</w:t>
            </w:r>
          </w:p>
          <w:p w14:paraId="040AFFA8" w14:textId="150A093D" w:rsidR="00A566A6" w:rsidRDefault="00A566A6" w:rsidP="00B721E3">
            <w:pPr>
              <w:pStyle w:val="Heading3"/>
              <w:spacing w:line="276" w:lineRule="auto"/>
              <w:jc w:val="both"/>
              <w:outlineLvl w:val="2"/>
              <w:rPr>
                <w:caps w:val="0"/>
                <w:color w:val="1D824C" w:themeColor="accent1"/>
                <w:szCs w:val="22"/>
              </w:rPr>
            </w:pPr>
            <w:r w:rsidRPr="00A566A6">
              <w:rPr>
                <w:caps w:val="0"/>
                <w:color w:val="1D824C" w:themeColor="accent1"/>
                <w:szCs w:val="22"/>
              </w:rPr>
              <w:t>Bachelor of Engineering with Honours in Information and Communication Technology (Software Engineering),</w:t>
            </w:r>
            <w:r>
              <w:rPr>
                <w:caps w:val="0"/>
                <w:color w:val="1D824C" w:themeColor="accent1"/>
                <w:szCs w:val="22"/>
              </w:rPr>
              <w:t xml:space="preserve"> </w:t>
            </w:r>
            <w:r w:rsidRPr="00A566A6">
              <w:rPr>
                <w:b w:val="0"/>
                <w:caps w:val="0"/>
                <w:szCs w:val="22"/>
              </w:rPr>
              <w:t>Sept 2018 – Present</w:t>
            </w:r>
            <w:r>
              <w:rPr>
                <w:caps w:val="0"/>
                <w:color w:val="1D824C" w:themeColor="accent1"/>
                <w:szCs w:val="22"/>
              </w:rPr>
              <w:t xml:space="preserve"> </w:t>
            </w:r>
          </w:p>
          <w:p w14:paraId="25B3850E" w14:textId="77777777" w:rsidR="00A566A6" w:rsidRPr="009F1BE1" w:rsidRDefault="00A566A6" w:rsidP="00B721E3">
            <w:pPr>
              <w:pStyle w:val="Heading3"/>
              <w:spacing w:line="276" w:lineRule="auto"/>
              <w:contextualSpacing w:val="0"/>
              <w:jc w:val="both"/>
              <w:outlineLvl w:val="2"/>
              <w:rPr>
                <w:caps w:val="0"/>
                <w:sz w:val="12"/>
                <w:szCs w:val="12"/>
              </w:rPr>
            </w:pPr>
          </w:p>
          <w:p w14:paraId="5510A052" w14:textId="4E978419" w:rsidR="0004483C" w:rsidRPr="00F03D41" w:rsidRDefault="001B52A7" w:rsidP="00B721E3">
            <w:pPr>
              <w:pStyle w:val="Heading3"/>
              <w:spacing w:line="276" w:lineRule="auto"/>
              <w:contextualSpacing w:val="0"/>
              <w:jc w:val="both"/>
              <w:outlineLvl w:val="2"/>
              <w:rPr>
                <w:caps w:val="0"/>
                <w:sz w:val="24"/>
              </w:rPr>
            </w:pPr>
            <w:r w:rsidRPr="00F03D41">
              <w:rPr>
                <w:caps w:val="0"/>
                <w:sz w:val="24"/>
              </w:rPr>
              <w:t>Ngee Ann Polytechnic</w:t>
            </w:r>
            <w:r w:rsidR="0004483C" w:rsidRPr="00F03D41">
              <w:rPr>
                <w:caps w:val="0"/>
                <w:sz w:val="24"/>
              </w:rPr>
              <w:t xml:space="preserve"> </w:t>
            </w:r>
          </w:p>
          <w:p w14:paraId="79E34FC3" w14:textId="77777777" w:rsidR="001B52A7" w:rsidRPr="0004483C" w:rsidRDefault="0004483C" w:rsidP="00B721E3">
            <w:pPr>
              <w:pStyle w:val="Heading3"/>
              <w:spacing w:line="276" w:lineRule="auto"/>
              <w:contextualSpacing w:val="0"/>
              <w:jc w:val="both"/>
              <w:outlineLvl w:val="2"/>
              <w:rPr>
                <w:b w:val="0"/>
                <w:caps w:val="0"/>
                <w:szCs w:val="22"/>
              </w:rPr>
            </w:pPr>
            <w:r w:rsidRPr="0004483C">
              <w:rPr>
                <w:caps w:val="0"/>
                <w:color w:val="1D824C" w:themeColor="accent1"/>
                <w:szCs w:val="22"/>
              </w:rPr>
              <w:t xml:space="preserve">Diploma in Information Technology, </w:t>
            </w:r>
            <w:r w:rsidRPr="0004483C">
              <w:rPr>
                <w:b w:val="0"/>
                <w:caps w:val="0"/>
                <w:szCs w:val="22"/>
              </w:rPr>
              <w:t>Apr 2015 – Apr 2018</w:t>
            </w:r>
          </w:p>
          <w:p w14:paraId="2077F436" w14:textId="77777777" w:rsidR="0004483C" w:rsidRPr="0004483C" w:rsidRDefault="0004483C" w:rsidP="00B721E3">
            <w:pPr>
              <w:pStyle w:val="Heading3"/>
              <w:spacing w:line="276" w:lineRule="auto"/>
              <w:contextualSpacing w:val="0"/>
              <w:jc w:val="both"/>
              <w:outlineLvl w:val="2"/>
              <w:rPr>
                <w:b w:val="0"/>
                <w:i/>
                <w:caps w:val="0"/>
              </w:rPr>
            </w:pPr>
            <w:r>
              <w:rPr>
                <w:b w:val="0"/>
                <w:i/>
                <w:caps w:val="0"/>
              </w:rPr>
              <w:t>Graduating GPA 3.2081/4.0</w:t>
            </w:r>
          </w:p>
          <w:p w14:paraId="34E08593" w14:textId="77777777" w:rsidR="0004483C" w:rsidRPr="009E686D" w:rsidRDefault="0004483C" w:rsidP="00B721E3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b/>
              </w:rPr>
            </w:pPr>
            <w:r w:rsidRPr="009E686D">
              <w:rPr>
                <w:b/>
              </w:rPr>
              <w:t xml:space="preserve">Capstone Project  </w:t>
            </w:r>
          </w:p>
          <w:p w14:paraId="24711698" w14:textId="5FAAA469" w:rsidR="00913EDF" w:rsidRPr="00AB1235" w:rsidRDefault="0004483C" w:rsidP="00AB1235">
            <w:pPr>
              <w:pStyle w:val="ListParagraph"/>
              <w:numPr>
                <w:ilvl w:val="1"/>
                <w:numId w:val="14"/>
              </w:numPr>
              <w:spacing w:line="276" w:lineRule="auto"/>
              <w:jc w:val="both"/>
              <w:rPr>
                <w:sz w:val="21"/>
                <w:szCs w:val="21"/>
              </w:rPr>
            </w:pPr>
            <w:r w:rsidRPr="00AB1235">
              <w:rPr>
                <w:sz w:val="21"/>
                <w:szCs w:val="21"/>
              </w:rPr>
              <w:t xml:space="preserve">Worked with </w:t>
            </w:r>
            <w:r w:rsidR="00A566A6" w:rsidRPr="00AB1235">
              <w:rPr>
                <w:sz w:val="21"/>
                <w:szCs w:val="21"/>
              </w:rPr>
              <w:t>another</w:t>
            </w:r>
            <w:r w:rsidRPr="00AB1235">
              <w:rPr>
                <w:sz w:val="21"/>
                <w:szCs w:val="21"/>
              </w:rPr>
              <w:t xml:space="preserve"> peer </w:t>
            </w:r>
            <w:r w:rsidR="00A566A6" w:rsidRPr="00AB1235">
              <w:rPr>
                <w:sz w:val="21"/>
                <w:szCs w:val="21"/>
              </w:rPr>
              <w:t>to develop</w:t>
            </w:r>
            <w:r w:rsidR="00B721E3" w:rsidRPr="00AB1235">
              <w:rPr>
                <w:sz w:val="21"/>
                <w:szCs w:val="21"/>
              </w:rPr>
              <w:t xml:space="preserve"> </w:t>
            </w:r>
            <w:r w:rsidRPr="00AB1235">
              <w:rPr>
                <w:sz w:val="21"/>
                <w:szCs w:val="21"/>
              </w:rPr>
              <w:t>Education &amp; Career Guidance Portal (ECG)</w:t>
            </w:r>
            <w:r w:rsidR="00B721E3" w:rsidRPr="00AB1235">
              <w:rPr>
                <w:sz w:val="21"/>
                <w:szCs w:val="21"/>
              </w:rPr>
              <w:t xml:space="preserve"> base on its context and coding</w:t>
            </w:r>
            <w:r w:rsidRPr="00AB1235">
              <w:rPr>
                <w:sz w:val="21"/>
                <w:szCs w:val="21"/>
              </w:rPr>
              <w:t xml:space="preserve"> to </w:t>
            </w:r>
            <w:r w:rsidR="00BB75A5" w:rsidRPr="00AB1235">
              <w:rPr>
                <w:sz w:val="21"/>
                <w:szCs w:val="21"/>
              </w:rPr>
              <w:t>provide guidance for students in planning for their future career path</w:t>
            </w:r>
            <w:r w:rsidRPr="00AB1235">
              <w:rPr>
                <w:sz w:val="21"/>
                <w:szCs w:val="21"/>
              </w:rPr>
              <w:t>.</w:t>
            </w:r>
            <w:r w:rsidR="00B721E3" w:rsidRPr="00AB1235">
              <w:rPr>
                <w:sz w:val="21"/>
                <w:szCs w:val="21"/>
              </w:rPr>
              <w:t xml:space="preserve"> </w:t>
            </w:r>
          </w:p>
          <w:p w14:paraId="439023E6" w14:textId="6BF6520F" w:rsidR="001E3120" w:rsidRPr="00AB1235" w:rsidRDefault="00BB75A5" w:rsidP="00AB1235">
            <w:pPr>
              <w:pStyle w:val="ListParagraph"/>
              <w:numPr>
                <w:ilvl w:val="1"/>
                <w:numId w:val="14"/>
              </w:numPr>
              <w:spacing w:line="276" w:lineRule="auto"/>
              <w:jc w:val="both"/>
              <w:rPr>
                <w:sz w:val="21"/>
                <w:szCs w:val="21"/>
              </w:rPr>
            </w:pPr>
            <w:r w:rsidRPr="00AB1235">
              <w:rPr>
                <w:sz w:val="21"/>
                <w:szCs w:val="21"/>
              </w:rPr>
              <w:t xml:space="preserve">Documented project implementation on ECG portal </w:t>
            </w:r>
            <w:r w:rsidR="00913EDF" w:rsidRPr="00AB1235">
              <w:rPr>
                <w:sz w:val="21"/>
                <w:szCs w:val="21"/>
              </w:rPr>
              <w:t xml:space="preserve">so that </w:t>
            </w:r>
            <w:r w:rsidR="00B721E3" w:rsidRPr="00AB1235">
              <w:rPr>
                <w:sz w:val="21"/>
                <w:szCs w:val="21"/>
              </w:rPr>
              <w:t>future students can</w:t>
            </w:r>
            <w:r w:rsidR="00913EDF" w:rsidRPr="00AB1235">
              <w:rPr>
                <w:sz w:val="21"/>
                <w:szCs w:val="21"/>
              </w:rPr>
              <w:t xml:space="preserve"> enhance the portal. </w:t>
            </w:r>
          </w:p>
          <w:p w14:paraId="70170DEA" w14:textId="5B6E308F" w:rsidR="00A566A6" w:rsidRDefault="00A566A6" w:rsidP="00B721E3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b/>
              </w:rPr>
            </w:pPr>
            <w:r w:rsidRPr="00A566A6">
              <w:rPr>
                <w:b/>
              </w:rPr>
              <w:t>UX Project</w:t>
            </w:r>
          </w:p>
          <w:p w14:paraId="2D49D3F6" w14:textId="669DB41B" w:rsidR="00A566A6" w:rsidRPr="00AB1235" w:rsidRDefault="00A566A6" w:rsidP="00AB1235">
            <w:pPr>
              <w:pStyle w:val="ListParagraph"/>
              <w:numPr>
                <w:ilvl w:val="1"/>
                <w:numId w:val="14"/>
              </w:numPr>
              <w:spacing w:line="276" w:lineRule="auto"/>
              <w:jc w:val="both"/>
              <w:rPr>
                <w:sz w:val="21"/>
                <w:szCs w:val="21"/>
              </w:rPr>
            </w:pPr>
            <w:r w:rsidRPr="00AB1235">
              <w:rPr>
                <w:sz w:val="21"/>
                <w:szCs w:val="21"/>
              </w:rPr>
              <w:t xml:space="preserve">Worked with three other peers on a selected industry to describe </w:t>
            </w:r>
            <w:r w:rsidR="0097222A" w:rsidRPr="00AB1235">
              <w:rPr>
                <w:sz w:val="21"/>
                <w:szCs w:val="21"/>
              </w:rPr>
              <w:t>an</w:t>
            </w:r>
            <w:r w:rsidRPr="00AB1235">
              <w:rPr>
                <w:sz w:val="21"/>
                <w:szCs w:val="21"/>
              </w:rPr>
              <w:t xml:space="preserve"> organization and their IT systems which </w:t>
            </w:r>
            <w:r w:rsidR="0097222A" w:rsidRPr="00AB1235">
              <w:rPr>
                <w:sz w:val="21"/>
                <w:szCs w:val="21"/>
              </w:rPr>
              <w:t>require</w:t>
            </w:r>
            <w:r w:rsidR="00B721E3" w:rsidRPr="00AB1235">
              <w:rPr>
                <w:sz w:val="21"/>
                <w:szCs w:val="21"/>
              </w:rPr>
              <w:t>d</w:t>
            </w:r>
            <w:r w:rsidR="0097222A" w:rsidRPr="00AB1235">
              <w:rPr>
                <w:sz w:val="21"/>
                <w:szCs w:val="21"/>
              </w:rPr>
              <w:t xml:space="preserve"> a revamp of UX.</w:t>
            </w:r>
            <w:r w:rsidRPr="00AB1235">
              <w:rPr>
                <w:sz w:val="21"/>
                <w:szCs w:val="21"/>
              </w:rPr>
              <w:t xml:space="preserve"> </w:t>
            </w:r>
          </w:p>
          <w:p w14:paraId="0055818A" w14:textId="02DD0769" w:rsidR="0097222A" w:rsidRPr="00AB1235" w:rsidRDefault="0097222A" w:rsidP="00AB1235">
            <w:pPr>
              <w:pStyle w:val="ListParagraph"/>
              <w:numPr>
                <w:ilvl w:val="1"/>
                <w:numId w:val="14"/>
              </w:numPr>
              <w:spacing w:line="276" w:lineRule="auto"/>
              <w:jc w:val="both"/>
              <w:rPr>
                <w:sz w:val="21"/>
                <w:szCs w:val="21"/>
              </w:rPr>
            </w:pPr>
            <w:r w:rsidRPr="00AB1235">
              <w:rPr>
                <w:sz w:val="21"/>
                <w:szCs w:val="21"/>
              </w:rPr>
              <w:t xml:space="preserve">Developed a prototype for the organization using two key stages of the UXD Life cycle </w:t>
            </w:r>
            <w:r w:rsidR="00B721E3" w:rsidRPr="00AB1235">
              <w:rPr>
                <w:sz w:val="21"/>
                <w:szCs w:val="21"/>
              </w:rPr>
              <w:t>(C</w:t>
            </w:r>
            <w:r w:rsidRPr="00AB1235">
              <w:rPr>
                <w:sz w:val="21"/>
                <w:szCs w:val="21"/>
              </w:rPr>
              <w:t xml:space="preserve">onceptualism and </w:t>
            </w:r>
            <w:r w:rsidR="00B721E3" w:rsidRPr="00AB1235">
              <w:rPr>
                <w:sz w:val="21"/>
                <w:szCs w:val="21"/>
              </w:rPr>
              <w:t>D</w:t>
            </w:r>
            <w:r w:rsidRPr="00AB1235">
              <w:rPr>
                <w:sz w:val="21"/>
                <w:szCs w:val="21"/>
              </w:rPr>
              <w:t>evelopment processes</w:t>
            </w:r>
            <w:r w:rsidR="00B721E3" w:rsidRPr="00AB1235">
              <w:rPr>
                <w:sz w:val="21"/>
                <w:szCs w:val="21"/>
              </w:rPr>
              <w:t>)</w:t>
            </w:r>
            <w:r w:rsidRPr="00AB1235">
              <w:rPr>
                <w:sz w:val="21"/>
                <w:szCs w:val="21"/>
              </w:rPr>
              <w:t xml:space="preserve">. </w:t>
            </w:r>
          </w:p>
          <w:p w14:paraId="07F4BB14" w14:textId="04C810F7" w:rsidR="00877140" w:rsidRPr="00AB1235" w:rsidRDefault="00877140" w:rsidP="00B721E3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</w:pPr>
            <w:r w:rsidRPr="00AB1235">
              <w:t>Awarded Certificat</w:t>
            </w:r>
            <w:r w:rsidR="00B721E3" w:rsidRPr="00AB1235">
              <w:t>e</w:t>
            </w:r>
            <w:r w:rsidRPr="00AB1235">
              <w:t xml:space="preserve"> of Completion for Oversea</w:t>
            </w:r>
            <w:r w:rsidR="00B721E3" w:rsidRPr="00AB1235">
              <w:t>s</w:t>
            </w:r>
            <w:r w:rsidRPr="00AB1235">
              <w:t xml:space="preserve"> Immersion </w:t>
            </w:r>
            <w:proofErr w:type="spellStart"/>
            <w:r w:rsidRPr="00AB1235">
              <w:t>Programme</w:t>
            </w:r>
            <w:proofErr w:type="spellEnd"/>
            <w:r w:rsidRPr="00AB1235">
              <w:t xml:space="preserve"> </w:t>
            </w:r>
            <w:r w:rsidR="00B721E3" w:rsidRPr="00AB1235">
              <w:t>in</w:t>
            </w:r>
            <w:r w:rsidRPr="00AB1235">
              <w:t xml:space="preserve"> Beijing</w:t>
            </w:r>
            <w:r w:rsidR="00C83FA6" w:rsidRPr="00AB1235">
              <w:t>, 2017.</w:t>
            </w:r>
          </w:p>
          <w:p w14:paraId="2712ABB6" w14:textId="173D303A" w:rsidR="00A566A6" w:rsidRPr="00AB1235" w:rsidRDefault="00A566A6" w:rsidP="00B721E3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</w:pPr>
            <w:r w:rsidRPr="00AB1235">
              <w:t>Awarded Completion of Salesforce Administration</w:t>
            </w:r>
            <w:r w:rsidR="00B721E3" w:rsidRPr="00AB1235">
              <w:t xml:space="preserve"> Certificate</w:t>
            </w:r>
            <w:r w:rsidRPr="00AB1235">
              <w:t xml:space="preserve"> – Essentials for New Admins Salesforc</w:t>
            </w:r>
            <w:r w:rsidR="00C83FA6" w:rsidRPr="00AB1235">
              <w:t xml:space="preserve">e, </w:t>
            </w:r>
            <w:r w:rsidRPr="00AB1235">
              <w:t>2017</w:t>
            </w:r>
            <w:r w:rsidR="0097222A" w:rsidRPr="00AB1235">
              <w:t>.</w:t>
            </w:r>
          </w:p>
          <w:p w14:paraId="0BBE0BFE" w14:textId="7B461189" w:rsidR="00F03D41" w:rsidRPr="009F1BE1" w:rsidRDefault="00F03D41" w:rsidP="00B721E3">
            <w:pPr>
              <w:pStyle w:val="ListParagraph"/>
              <w:spacing w:line="276" w:lineRule="auto"/>
              <w:jc w:val="both"/>
              <w:rPr>
                <w:sz w:val="12"/>
                <w:szCs w:val="12"/>
              </w:rPr>
            </w:pPr>
          </w:p>
        </w:tc>
      </w:tr>
      <w:tr w:rsidR="00F03D41" w:rsidRPr="00CF1A49" w14:paraId="42BCDEEB" w14:textId="77777777" w:rsidTr="00F03D41">
        <w:trPr>
          <w:trHeight w:val="1594"/>
        </w:trPr>
        <w:tc>
          <w:tcPr>
            <w:tcW w:w="9682" w:type="dxa"/>
          </w:tcPr>
          <w:p w14:paraId="62C0B602" w14:textId="0052483C" w:rsidR="00F03D41" w:rsidRDefault="00F03D41" w:rsidP="00B721E3">
            <w:pPr>
              <w:pStyle w:val="Heading3"/>
              <w:spacing w:line="276" w:lineRule="auto"/>
              <w:outlineLvl w:val="2"/>
              <w:rPr>
                <w:caps w:val="0"/>
                <w:sz w:val="24"/>
              </w:rPr>
            </w:pPr>
            <w:r w:rsidRPr="00D14BAA">
              <w:rPr>
                <w:caps w:val="0"/>
                <w:sz w:val="24"/>
              </w:rPr>
              <w:t>ITE College West</w:t>
            </w:r>
          </w:p>
          <w:p w14:paraId="1613665C" w14:textId="77777777" w:rsidR="00F03D41" w:rsidRDefault="00F03D41" w:rsidP="00B721E3">
            <w:pPr>
              <w:pStyle w:val="Heading3"/>
              <w:spacing w:line="276" w:lineRule="auto"/>
              <w:outlineLvl w:val="2"/>
              <w:rPr>
                <w:b w:val="0"/>
                <w:caps w:val="0"/>
                <w:szCs w:val="22"/>
              </w:rPr>
            </w:pPr>
            <w:r w:rsidRPr="00D14BAA">
              <w:rPr>
                <w:caps w:val="0"/>
                <w:color w:val="1D824C" w:themeColor="accent1"/>
                <w:szCs w:val="22"/>
              </w:rPr>
              <w:t xml:space="preserve">Higher </w:t>
            </w:r>
            <w:r>
              <w:rPr>
                <w:caps w:val="0"/>
                <w:color w:val="1D824C" w:themeColor="accent1"/>
                <w:szCs w:val="22"/>
              </w:rPr>
              <w:t>N</w:t>
            </w:r>
            <w:r w:rsidRPr="00D14BAA">
              <w:rPr>
                <w:caps w:val="0"/>
                <w:color w:val="1D824C" w:themeColor="accent1"/>
                <w:szCs w:val="22"/>
              </w:rPr>
              <w:t xml:space="preserve">itec in </w:t>
            </w:r>
            <w:r>
              <w:rPr>
                <w:caps w:val="0"/>
                <w:color w:val="1D824C" w:themeColor="accent1"/>
                <w:szCs w:val="22"/>
              </w:rPr>
              <w:t>I</w:t>
            </w:r>
            <w:r w:rsidRPr="00D14BAA">
              <w:rPr>
                <w:caps w:val="0"/>
                <w:color w:val="1D824C" w:themeColor="accent1"/>
                <w:szCs w:val="22"/>
              </w:rPr>
              <w:t xml:space="preserve">nformation </w:t>
            </w:r>
            <w:r>
              <w:rPr>
                <w:caps w:val="0"/>
                <w:color w:val="1D824C" w:themeColor="accent1"/>
                <w:szCs w:val="22"/>
              </w:rPr>
              <w:t>T</w:t>
            </w:r>
            <w:r w:rsidRPr="00D14BAA">
              <w:rPr>
                <w:caps w:val="0"/>
                <w:color w:val="1D824C" w:themeColor="accent1"/>
                <w:szCs w:val="22"/>
              </w:rPr>
              <w:t>echnology,</w:t>
            </w:r>
            <w:r>
              <w:rPr>
                <w:caps w:val="0"/>
                <w:color w:val="1D824C" w:themeColor="accent1"/>
                <w:szCs w:val="22"/>
              </w:rPr>
              <w:t xml:space="preserve"> </w:t>
            </w:r>
            <w:r w:rsidRPr="009E686D">
              <w:rPr>
                <w:b w:val="0"/>
                <w:caps w:val="0"/>
                <w:szCs w:val="22"/>
              </w:rPr>
              <w:t>Apr</w:t>
            </w:r>
            <w:r>
              <w:rPr>
                <w:b w:val="0"/>
                <w:caps w:val="0"/>
                <w:szCs w:val="22"/>
              </w:rPr>
              <w:t xml:space="preserve"> 2013 – Mar 2015</w:t>
            </w:r>
          </w:p>
          <w:p w14:paraId="014AA607" w14:textId="77777777" w:rsidR="00F03D41" w:rsidRDefault="00F03D41" w:rsidP="00B721E3">
            <w:pPr>
              <w:pStyle w:val="Heading3"/>
              <w:spacing w:line="276" w:lineRule="auto"/>
              <w:contextualSpacing w:val="0"/>
              <w:outlineLvl w:val="2"/>
              <w:rPr>
                <w:b w:val="0"/>
                <w:i/>
                <w:caps w:val="0"/>
              </w:rPr>
            </w:pPr>
            <w:r>
              <w:rPr>
                <w:b w:val="0"/>
                <w:i/>
                <w:caps w:val="0"/>
              </w:rPr>
              <w:t>G</w:t>
            </w:r>
            <w:r w:rsidRPr="009E686D">
              <w:rPr>
                <w:b w:val="0"/>
                <w:i/>
                <w:caps w:val="0"/>
              </w:rPr>
              <w:t>raduating GPA 3.754/4.0</w:t>
            </w:r>
          </w:p>
          <w:p w14:paraId="27CFFC6A" w14:textId="77777777" w:rsidR="00F03D41" w:rsidRPr="009E686D" w:rsidRDefault="00F03D41" w:rsidP="00B721E3">
            <w:pPr>
              <w:pStyle w:val="Heading3"/>
              <w:numPr>
                <w:ilvl w:val="0"/>
                <w:numId w:val="15"/>
              </w:numPr>
              <w:spacing w:line="276" w:lineRule="auto"/>
              <w:contextualSpacing w:val="0"/>
              <w:outlineLvl w:val="2"/>
              <w:rPr>
                <w:b w:val="0"/>
              </w:rPr>
            </w:pPr>
            <w:r>
              <w:rPr>
                <w:b w:val="0"/>
                <w:caps w:val="0"/>
              </w:rPr>
              <w:t>Awarded Edusave Award for Achievement, Good Leadership and Service (Eagles), 2015.</w:t>
            </w:r>
          </w:p>
          <w:p w14:paraId="711325E1" w14:textId="77777777" w:rsidR="00F03D41" w:rsidRPr="009E686D" w:rsidRDefault="00F03D41" w:rsidP="00B721E3">
            <w:pPr>
              <w:pStyle w:val="Heading3"/>
              <w:numPr>
                <w:ilvl w:val="0"/>
                <w:numId w:val="15"/>
              </w:numPr>
              <w:spacing w:line="276" w:lineRule="auto"/>
              <w:contextualSpacing w:val="0"/>
              <w:outlineLvl w:val="2"/>
              <w:rPr>
                <w:b w:val="0"/>
              </w:rPr>
            </w:pPr>
            <w:r w:rsidRPr="009E686D">
              <w:rPr>
                <w:b w:val="0"/>
                <w:caps w:val="0"/>
              </w:rPr>
              <w:t>Awarded Director’s List for Academic Year 2013/2014.</w:t>
            </w:r>
          </w:p>
          <w:p w14:paraId="06A11700" w14:textId="77777777" w:rsidR="00F03D41" w:rsidRPr="009E686D" w:rsidRDefault="00F03D41" w:rsidP="00B721E3">
            <w:pPr>
              <w:pStyle w:val="Heading3"/>
              <w:numPr>
                <w:ilvl w:val="0"/>
                <w:numId w:val="15"/>
              </w:numPr>
              <w:spacing w:line="276" w:lineRule="auto"/>
              <w:contextualSpacing w:val="0"/>
              <w:outlineLvl w:val="2"/>
              <w:rPr>
                <w:b w:val="0"/>
              </w:rPr>
            </w:pPr>
            <w:r w:rsidRPr="009E686D">
              <w:rPr>
                <w:b w:val="0"/>
              </w:rPr>
              <w:t>A</w:t>
            </w:r>
            <w:r w:rsidRPr="009E686D">
              <w:rPr>
                <w:b w:val="0"/>
                <w:caps w:val="0"/>
              </w:rPr>
              <w:t>warded 2</w:t>
            </w:r>
            <w:r w:rsidRPr="009E686D">
              <w:rPr>
                <w:b w:val="0"/>
                <w:caps w:val="0"/>
                <w:vertAlign w:val="superscript"/>
              </w:rPr>
              <w:t>nd</w:t>
            </w:r>
            <w:r w:rsidRPr="009E686D">
              <w:rPr>
                <w:b w:val="0"/>
                <w:caps w:val="0"/>
              </w:rPr>
              <w:t xml:space="preserve"> prize for Smart Healthcare Apps Challenge Storyboarding by Samsung, 2014.</w:t>
            </w:r>
          </w:p>
          <w:p w14:paraId="6B8C030F" w14:textId="77777777" w:rsidR="00F03D41" w:rsidRPr="00B721E3" w:rsidRDefault="00F03D41" w:rsidP="00B721E3">
            <w:pPr>
              <w:pStyle w:val="Heading3"/>
              <w:numPr>
                <w:ilvl w:val="0"/>
                <w:numId w:val="15"/>
              </w:numPr>
              <w:spacing w:line="276" w:lineRule="auto"/>
              <w:jc w:val="both"/>
              <w:outlineLvl w:val="2"/>
              <w:rPr>
                <w:caps w:val="0"/>
                <w:szCs w:val="22"/>
              </w:rPr>
            </w:pPr>
            <w:r>
              <w:rPr>
                <w:b w:val="0"/>
                <w:caps w:val="0"/>
              </w:rPr>
              <w:t xml:space="preserve">Awarded Participation in the Overseas Student Exchange </w:t>
            </w:r>
            <w:proofErr w:type="spellStart"/>
            <w:r>
              <w:rPr>
                <w:b w:val="0"/>
                <w:caps w:val="0"/>
              </w:rPr>
              <w:t>Programme</w:t>
            </w:r>
            <w:proofErr w:type="spellEnd"/>
            <w:r>
              <w:rPr>
                <w:b w:val="0"/>
                <w:caps w:val="0"/>
              </w:rPr>
              <w:t xml:space="preserve"> </w:t>
            </w:r>
            <w:r w:rsidR="00B721E3">
              <w:rPr>
                <w:b w:val="0"/>
                <w:caps w:val="0"/>
              </w:rPr>
              <w:t>in</w:t>
            </w:r>
            <w:r>
              <w:rPr>
                <w:b w:val="0"/>
                <w:caps w:val="0"/>
              </w:rPr>
              <w:t xml:space="preserve"> South Korea, 2013.</w:t>
            </w:r>
          </w:p>
          <w:p w14:paraId="02E711A8" w14:textId="77777777" w:rsidR="00B721E3" w:rsidRDefault="00764470" w:rsidP="00764470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caps/>
              </w:rPr>
            </w:pPr>
            <w:r w:rsidRPr="00764470">
              <w:rPr>
                <w:b/>
              </w:rPr>
              <w:t>WAD Project</w:t>
            </w:r>
            <w:r>
              <w:rPr>
                <w:caps/>
              </w:rPr>
              <w:t xml:space="preserve"> </w:t>
            </w:r>
          </w:p>
          <w:p w14:paraId="3678E1A6" w14:textId="77777777" w:rsidR="009F1BE1" w:rsidRPr="009F1BE1" w:rsidRDefault="00764470" w:rsidP="009F1BE1">
            <w:pPr>
              <w:pStyle w:val="ListParagraph"/>
              <w:numPr>
                <w:ilvl w:val="1"/>
                <w:numId w:val="14"/>
              </w:numPr>
              <w:spacing w:line="276" w:lineRule="auto"/>
              <w:rPr>
                <w:caps/>
                <w:sz w:val="21"/>
                <w:szCs w:val="21"/>
              </w:rPr>
            </w:pPr>
            <w:r w:rsidRPr="00AB1235">
              <w:rPr>
                <w:caps/>
                <w:color w:val="auto"/>
                <w:sz w:val="21"/>
                <w:szCs w:val="21"/>
              </w:rPr>
              <w:t>C</w:t>
            </w:r>
            <w:r w:rsidRPr="00AB1235">
              <w:rPr>
                <w:color w:val="auto"/>
                <w:sz w:val="21"/>
                <w:szCs w:val="21"/>
              </w:rPr>
              <w:t>reated</w:t>
            </w:r>
            <w:r w:rsidRPr="00AB1235">
              <w:rPr>
                <w:caps/>
                <w:color w:val="auto"/>
                <w:sz w:val="21"/>
                <w:szCs w:val="21"/>
              </w:rPr>
              <w:t xml:space="preserve"> </w:t>
            </w:r>
            <w:r w:rsidRPr="00AB1235">
              <w:rPr>
                <w:color w:val="auto"/>
                <w:sz w:val="21"/>
                <w:szCs w:val="21"/>
              </w:rPr>
              <w:t xml:space="preserve">a tourism website to provide insightful information about different country’s attractions and cultures. </w:t>
            </w:r>
          </w:p>
          <w:p w14:paraId="28A7A6F5" w14:textId="4F381B37" w:rsidR="009F1BE1" w:rsidRPr="009F1BE1" w:rsidRDefault="009F1BE1" w:rsidP="009F1BE1">
            <w:pPr>
              <w:pStyle w:val="ListParagraph"/>
              <w:spacing w:line="276" w:lineRule="auto"/>
              <w:ind w:left="1440"/>
              <w:rPr>
                <w:caps/>
                <w:sz w:val="12"/>
                <w:szCs w:val="12"/>
              </w:rPr>
            </w:pPr>
          </w:p>
        </w:tc>
      </w:tr>
    </w:tbl>
    <w:p w14:paraId="4022F953" w14:textId="73D5EDDC" w:rsidR="0097222A" w:rsidRPr="0097222A" w:rsidRDefault="00F03D41" w:rsidP="00B721E3">
      <w:pPr>
        <w:pStyle w:val="Heading1"/>
        <w:spacing w:before="120"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 SKILLS</w:t>
      </w:r>
    </w:p>
    <w:tbl>
      <w:tblPr>
        <w:tblStyle w:val="TableGrid"/>
        <w:tblW w:w="5380" w:type="pct"/>
        <w:tblInd w:w="-449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047"/>
      </w:tblGrid>
      <w:tr w:rsidR="0097222A" w:rsidRPr="00CF1A49" w14:paraId="507EDA29" w14:textId="77777777" w:rsidTr="00106D70">
        <w:trPr>
          <w:trHeight w:val="976"/>
        </w:trPr>
        <w:tc>
          <w:tcPr>
            <w:tcW w:w="10046" w:type="dxa"/>
          </w:tcPr>
          <w:p w14:paraId="0E24846D" w14:textId="0ACA9B3D" w:rsidR="0097222A" w:rsidRDefault="00F03D41" w:rsidP="00B721E3">
            <w:pPr>
              <w:pStyle w:val="Heading3"/>
              <w:numPr>
                <w:ilvl w:val="0"/>
                <w:numId w:val="16"/>
              </w:numPr>
              <w:spacing w:line="276" w:lineRule="auto"/>
              <w:outlineLvl w:val="2"/>
              <w:rPr>
                <w:b w:val="0"/>
                <w:caps w:val="0"/>
                <w:szCs w:val="22"/>
              </w:rPr>
            </w:pPr>
            <w:r>
              <w:rPr>
                <w:b w:val="0"/>
                <w:caps w:val="0"/>
                <w:szCs w:val="22"/>
              </w:rPr>
              <w:t>Able to program in Java, Python, PHP, Visual Basic, ASP. NET, HTML, CSS, SQL</w:t>
            </w:r>
          </w:p>
          <w:p w14:paraId="7456E88A" w14:textId="77777777" w:rsidR="0097222A" w:rsidRDefault="00F03D41" w:rsidP="00B721E3">
            <w:pPr>
              <w:pStyle w:val="Heading3"/>
              <w:numPr>
                <w:ilvl w:val="0"/>
                <w:numId w:val="16"/>
              </w:numPr>
              <w:spacing w:line="276" w:lineRule="auto"/>
              <w:outlineLvl w:val="2"/>
              <w:rPr>
                <w:b w:val="0"/>
                <w:caps w:val="0"/>
                <w:szCs w:val="22"/>
              </w:rPr>
            </w:pPr>
            <w:r>
              <w:rPr>
                <w:b w:val="0"/>
                <w:caps w:val="0"/>
                <w:szCs w:val="22"/>
              </w:rPr>
              <w:t>Proficient in Microsoft Word, PowerPoint, Excel</w:t>
            </w:r>
          </w:p>
          <w:p w14:paraId="29F8FFEC" w14:textId="339176E5" w:rsidR="00B721E3" w:rsidRPr="00AB1235" w:rsidRDefault="00EE49A4" w:rsidP="004C1ABE">
            <w:pPr>
              <w:pStyle w:val="Heading3"/>
              <w:numPr>
                <w:ilvl w:val="0"/>
                <w:numId w:val="16"/>
              </w:numPr>
              <w:spacing w:line="276" w:lineRule="auto"/>
              <w:outlineLvl w:val="2"/>
              <w:rPr>
                <w:b w:val="0"/>
                <w:caps w:val="0"/>
                <w:szCs w:val="22"/>
              </w:rPr>
            </w:pPr>
            <w:r>
              <w:rPr>
                <w:b w:val="0"/>
                <w:caps w:val="0"/>
                <w:szCs w:val="22"/>
              </w:rPr>
              <w:t>Documentation</w:t>
            </w:r>
            <w:r w:rsidR="00764470">
              <w:rPr>
                <w:b w:val="0"/>
                <w:caps w:val="0"/>
                <w:szCs w:val="22"/>
              </w:rPr>
              <w:t xml:space="preserve"> – able to create a user guide/report for a new application/program </w:t>
            </w:r>
          </w:p>
        </w:tc>
      </w:tr>
    </w:tbl>
    <w:p w14:paraId="5D36C8A7" w14:textId="567580E2" w:rsidR="004C1ABE" w:rsidRDefault="004C1ABE" w:rsidP="00E55DE8">
      <w:pPr>
        <w:pStyle w:val="Heading1"/>
        <w:spacing w:before="120" w:after="0" w:line="276" w:lineRule="auto"/>
        <w:rPr>
          <w:rFonts w:asciiTheme="minorHAnsi" w:hAnsiTheme="minorHAnsi" w:cstheme="minorHAnsi"/>
          <w:sz w:val="12"/>
          <w:szCs w:val="12"/>
        </w:rPr>
      </w:pPr>
    </w:p>
    <w:p w14:paraId="69B4EDFF" w14:textId="4F5EF6E5" w:rsidR="009F1BE1" w:rsidRDefault="000678F8" w:rsidP="00E55DE8">
      <w:pPr>
        <w:pStyle w:val="Heading1"/>
        <w:spacing w:before="120"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COURSEWORK</w:t>
      </w:r>
    </w:p>
    <w:tbl>
      <w:tblPr>
        <w:tblStyle w:val="TableGrid"/>
        <w:tblW w:w="5240" w:type="pct"/>
        <w:tblInd w:w="-449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5106"/>
      </w:tblGrid>
      <w:tr w:rsidR="000678F8" w:rsidRPr="004D5006" w14:paraId="335A2264" w14:textId="77777777" w:rsidTr="000678F8">
        <w:trPr>
          <w:trHeight w:val="1016"/>
        </w:trPr>
        <w:tc>
          <w:tcPr>
            <w:tcW w:w="4679" w:type="dxa"/>
          </w:tcPr>
          <w:p w14:paraId="71AF24BE" w14:textId="77777777" w:rsidR="000678F8" w:rsidRPr="004D5006" w:rsidRDefault="000678F8" w:rsidP="00E55DE8">
            <w:pPr>
              <w:pStyle w:val="Heading3"/>
              <w:numPr>
                <w:ilvl w:val="0"/>
                <w:numId w:val="15"/>
              </w:numPr>
              <w:spacing w:line="276" w:lineRule="auto"/>
              <w:jc w:val="both"/>
              <w:outlineLvl w:val="2"/>
              <w:rPr>
                <w:b w:val="0"/>
                <w:caps w:val="0"/>
                <w:szCs w:val="22"/>
              </w:rPr>
            </w:pPr>
            <w:r w:rsidRPr="004D5006">
              <w:rPr>
                <w:b w:val="0"/>
                <w:caps w:val="0"/>
                <w:szCs w:val="22"/>
              </w:rPr>
              <w:t>User Experience</w:t>
            </w:r>
            <w:r>
              <w:rPr>
                <w:b w:val="0"/>
                <w:caps w:val="0"/>
                <w:szCs w:val="22"/>
              </w:rPr>
              <w:t xml:space="preserve">                                                       </w:t>
            </w:r>
          </w:p>
          <w:p w14:paraId="67217D6A" w14:textId="77777777" w:rsidR="000678F8" w:rsidRPr="004D5006" w:rsidRDefault="000678F8" w:rsidP="00E55DE8">
            <w:pPr>
              <w:pStyle w:val="Heading3"/>
              <w:numPr>
                <w:ilvl w:val="0"/>
                <w:numId w:val="15"/>
              </w:numPr>
              <w:spacing w:line="276" w:lineRule="auto"/>
              <w:jc w:val="both"/>
              <w:outlineLvl w:val="2"/>
              <w:rPr>
                <w:b w:val="0"/>
                <w:caps w:val="0"/>
                <w:szCs w:val="22"/>
              </w:rPr>
            </w:pPr>
            <w:r w:rsidRPr="004D5006">
              <w:rPr>
                <w:b w:val="0"/>
                <w:caps w:val="0"/>
                <w:szCs w:val="22"/>
              </w:rPr>
              <w:t xml:space="preserve">Database Design </w:t>
            </w:r>
          </w:p>
          <w:p w14:paraId="0AD53709" w14:textId="77777777" w:rsidR="000678F8" w:rsidRPr="004D5006" w:rsidRDefault="000678F8" w:rsidP="00E55DE8">
            <w:pPr>
              <w:pStyle w:val="Heading3"/>
              <w:numPr>
                <w:ilvl w:val="0"/>
                <w:numId w:val="15"/>
              </w:numPr>
              <w:spacing w:line="276" w:lineRule="auto"/>
              <w:jc w:val="both"/>
              <w:outlineLvl w:val="2"/>
              <w:rPr>
                <w:b w:val="0"/>
                <w:caps w:val="0"/>
                <w:szCs w:val="22"/>
              </w:rPr>
            </w:pPr>
            <w:r w:rsidRPr="004D5006">
              <w:rPr>
                <w:b w:val="0"/>
                <w:caps w:val="0"/>
                <w:szCs w:val="22"/>
              </w:rPr>
              <w:t xml:space="preserve">Customer Relationship Management </w:t>
            </w:r>
          </w:p>
          <w:p w14:paraId="30ACFA7C" w14:textId="7F8631AC" w:rsidR="000678F8" w:rsidRPr="000678F8" w:rsidRDefault="000678F8" w:rsidP="00E55DE8">
            <w:pPr>
              <w:pStyle w:val="Heading3"/>
              <w:numPr>
                <w:ilvl w:val="0"/>
                <w:numId w:val="15"/>
              </w:numPr>
              <w:spacing w:line="276" w:lineRule="auto"/>
              <w:jc w:val="both"/>
              <w:outlineLvl w:val="2"/>
              <w:rPr>
                <w:caps w:val="0"/>
                <w:szCs w:val="22"/>
              </w:rPr>
            </w:pPr>
            <w:r w:rsidRPr="004D5006">
              <w:rPr>
                <w:b w:val="0"/>
                <w:caps w:val="0"/>
                <w:szCs w:val="22"/>
              </w:rPr>
              <w:t>Project Management</w:t>
            </w:r>
            <w:r>
              <w:rPr>
                <w:caps w:val="0"/>
                <w:szCs w:val="22"/>
              </w:rPr>
              <w:t xml:space="preserve"> </w:t>
            </w:r>
          </w:p>
        </w:tc>
        <w:tc>
          <w:tcPr>
            <w:tcW w:w="5106" w:type="dxa"/>
          </w:tcPr>
          <w:p w14:paraId="771232F2" w14:textId="77777777" w:rsidR="000678F8" w:rsidRDefault="000678F8" w:rsidP="00E55DE8">
            <w:pPr>
              <w:pStyle w:val="Heading3"/>
              <w:numPr>
                <w:ilvl w:val="0"/>
                <w:numId w:val="15"/>
              </w:numPr>
              <w:spacing w:line="276" w:lineRule="auto"/>
              <w:jc w:val="both"/>
              <w:outlineLvl w:val="2"/>
              <w:rPr>
                <w:b w:val="0"/>
                <w:caps w:val="0"/>
                <w:szCs w:val="22"/>
              </w:rPr>
            </w:pPr>
            <w:r>
              <w:rPr>
                <w:b w:val="0"/>
                <w:caps w:val="0"/>
                <w:szCs w:val="22"/>
              </w:rPr>
              <w:t>Object-Oriented Analysis Design</w:t>
            </w:r>
          </w:p>
          <w:p w14:paraId="06452672" w14:textId="5D9F3F88" w:rsidR="000678F8" w:rsidRDefault="000678F8" w:rsidP="00E55DE8">
            <w:pPr>
              <w:pStyle w:val="Heading3"/>
              <w:numPr>
                <w:ilvl w:val="0"/>
                <w:numId w:val="15"/>
              </w:numPr>
              <w:spacing w:line="276" w:lineRule="auto"/>
              <w:outlineLvl w:val="2"/>
              <w:rPr>
                <w:b w:val="0"/>
                <w:caps w:val="0"/>
                <w:szCs w:val="22"/>
              </w:rPr>
            </w:pPr>
            <w:r>
              <w:rPr>
                <w:b w:val="0"/>
                <w:caps w:val="0"/>
                <w:szCs w:val="22"/>
              </w:rPr>
              <w:t xml:space="preserve">Web Application Development </w:t>
            </w:r>
          </w:p>
          <w:p w14:paraId="41552690" w14:textId="1919E7D3" w:rsidR="000678F8" w:rsidRPr="000678F8" w:rsidRDefault="000678F8" w:rsidP="00E55DE8">
            <w:pPr>
              <w:pStyle w:val="Heading3"/>
              <w:numPr>
                <w:ilvl w:val="0"/>
                <w:numId w:val="15"/>
              </w:numPr>
              <w:spacing w:line="276" w:lineRule="auto"/>
              <w:outlineLvl w:val="2"/>
              <w:rPr>
                <w:b w:val="0"/>
                <w:caps w:val="0"/>
                <w:szCs w:val="22"/>
              </w:rPr>
            </w:pPr>
            <w:r>
              <w:rPr>
                <w:b w:val="0"/>
                <w:caps w:val="0"/>
                <w:szCs w:val="22"/>
              </w:rPr>
              <w:t>Business Process Modelling and Development</w:t>
            </w:r>
          </w:p>
          <w:p w14:paraId="25E09252" w14:textId="77777777" w:rsidR="000678F8" w:rsidRPr="004D5006" w:rsidRDefault="000678F8" w:rsidP="00E55DE8">
            <w:pPr>
              <w:pStyle w:val="Heading3"/>
              <w:spacing w:line="276" w:lineRule="auto"/>
              <w:ind w:left="720"/>
              <w:outlineLvl w:val="2"/>
              <w:rPr>
                <w:b w:val="0"/>
                <w:caps w:val="0"/>
                <w:szCs w:val="22"/>
              </w:rPr>
            </w:pPr>
          </w:p>
        </w:tc>
      </w:tr>
    </w:tbl>
    <w:p w14:paraId="46512008" w14:textId="2CE80C90" w:rsidR="0097222A" w:rsidRPr="00EE49A4" w:rsidRDefault="00EE49A4" w:rsidP="00E55DE8">
      <w:pPr>
        <w:pStyle w:val="Heading1"/>
        <w:spacing w:before="0"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</w:t>
      </w:r>
    </w:p>
    <w:tbl>
      <w:tblPr>
        <w:tblStyle w:val="TableGrid"/>
        <w:tblW w:w="5413" w:type="pct"/>
        <w:tblInd w:w="-449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108"/>
      </w:tblGrid>
      <w:tr w:rsidR="00F03D41" w:rsidRPr="00EA2073" w14:paraId="756BDA8C" w14:textId="77777777" w:rsidTr="00E700D9">
        <w:trPr>
          <w:trHeight w:val="799"/>
        </w:trPr>
        <w:tc>
          <w:tcPr>
            <w:tcW w:w="10108" w:type="dxa"/>
          </w:tcPr>
          <w:p w14:paraId="38FF46BA" w14:textId="77777777" w:rsidR="00F03D41" w:rsidRDefault="00F03D41" w:rsidP="00E55DE8">
            <w:pPr>
              <w:pStyle w:val="Heading3"/>
              <w:spacing w:line="276" w:lineRule="auto"/>
              <w:outlineLvl w:val="2"/>
              <w:rPr>
                <w:caps w:val="0"/>
                <w:sz w:val="24"/>
              </w:rPr>
            </w:pPr>
            <w:proofErr w:type="spellStart"/>
            <w:r w:rsidRPr="00877140">
              <w:rPr>
                <w:caps w:val="0"/>
                <w:sz w:val="24"/>
              </w:rPr>
              <w:t>GroWorld</w:t>
            </w:r>
            <w:proofErr w:type="spellEnd"/>
            <w:r w:rsidRPr="00877140">
              <w:rPr>
                <w:caps w:val="0"/>
                <w:sz w:val="24"/>
              </w:rPr>
              <w:t xml:space="preserve"> Learning Pte Ltd</w:t>
            </w:r>
          </w:p>
          <w:p w14:paraId="34491068" w14:textId="77777777" w:rsidR="00F03D41" w:rsidRDefault="00F03D41" w:rsidP="00E55DE8">
            <w:pPr>
              <w:pStyle w:val="Heading3"/>
              <w:spacing w:line="276" w:lineRule="auto"/>
              <w:outlineLvl w:val="2"/>
              <w:rPr>
                <w:b w:val="0"/>
                <w:caps w:val="0"/>
                <w:szCs w:val="22"/>
              </w:rPr>
            </w:pPr>
            <w:r w:rsidRPr="00877140">
              <w:rPr>
                <w:caps w:val="0"/>
                <w:color w:val="1D824C" w:themeColor="accent1"/>
                <w:szCs w:val="22"/>
              </w:rPr>
              <w:t xml:space="preserve">Childcare Teacher, </w:t>
            </w:r>
            <w:r w:rsidRPr="00877140">
              <w:rPr>
                <w:b w:val="0"/>
                <w:caps w:val="0"/>
                <w:szCs w:val="22"/>
              </w:rPr>
              <w:t>24 Mar 2018 – 26 June 2018</w:t>
            </w:r>
          </w:p>
          <w:p w14:paraId="72074084" w14:textId="60E50835" w:rsidR="00F03D41" w:rsidRDefault="00F03D41" w:rsidP="00E55DE8">
            <w:pPr>
              <w:pStyle w:val="Heading3"/>
              <w:numPr>
                <w:ilvl w:val="0"/>
                <w:numId w:val="16"/>
              </w:numPr>
              <w:spacing w:line="276" w:lineRule="auto"/>
              <w:outlineLvl w:val="2"/>
              <w:rPr>
                <w:b w:val="0"/>
                <w:caps w:val="0"/>
                <w:szCs w:val="22"/>
              </w:rPr>
            </w:pPr>
            <w:r>
              <w:rPr>
                <w:b w:val="0"/>
                <w:caps w:val="0"/>
                <w:szCs w:val="22"/>
              </w:rPr>
              <w:t>Prepared academic tuitions’ materials for Primary English and Primary 4/6</w:t>
            </w:r>
            <w:r w:rsidR="00693116">
              <w:rPr>
                <w:b w:val="0"/>
                <w:caps w:val="0"/>
                <w:szCs w:val="22"/>
              </w:rPr>
              <w:t xml:space="preserve"> </w:t>
            </w:r>
            <w:r>
              <w:rPr>
                <w:b w:val="0"/>
                <w:caps w:val="0"/>
                <w:szCs w:val="22"/>
              </w:rPr>
              <w:t xml:space="preserve">Chinese to ease teachings during lessons. </w:t>
            </w:r>
          </w:p>
          <w:p w14:paraId="7D80477B" w14:textId="77777777" w:rsidR="00F03D41" w:rsidRDefault="00F03D41" w:rsidP="00E55DE8">
            <w:pPr>
              <w:pStyle w:val="Heading3"/>
              <w:numPr>
                <w:ilvl w:val="0"/>
                <w:numId w:val="16"/>
              </w:numPr>
              <w:spacing w:line="276" w:lineRule="auto"/>
              <w:outlineLvl w:val="2"/>
              <w:rPr>
                <w:b w:val="0"/>
                <w:caps w:val="0"/>
                <w:szCs w:val="22"/>
              </w:rPr>
            </w:pPr>
            <w:r>
              <w:rPr>
                <w:b w:val="0"/>
                <w:caps w:val="0"/>
                <w:szCs w:val="22"/>
              </w:rPr>
              <w:t xml:space="preserve">Conducted bag-check for Primary 1 and 2 to supervise their homework progression. </w:t>
            </w:r>
            <w:r w:rsidR="00693116">
              <w:rPr>
                <w:b w:val="0"/>
                <w:caps w:val="0"/>
                <w:szCs w:val="22"/>
              </w:rPr>
              <w:t xml:space="preserve">Make </w:t>
            </w:r>
            <w:r>
              <w:rPr>
                <w:b w:val="0"/>
                <w:caps w:val="0"/>
                <w:szCs w:val="22"/>
              </w:rPr>
              <w:t xml:space="preserve">sure that teachers will not complain to parents regards to their child’s homework.  </w:t>
            </w:r>
          </w:p>
          <w:p w14:paraId="1B4306E2" w14:textId="53D54FFC" w:rsidR="00AB1235" w:rsidRPr="00EA2073" w:rsidRDefault="00AB1235" w:rsidP="00E55DE8">
            <w:pPr>
              <w:pStyle w:val="Heading3"/>
              <w:numPr>
                <w:ilvl w:val="0"/>
                <w:numId w:val="16"/>
              </w:numPr>
              <w:spacing w:line="276" w:lineRule="auto"/>
              <w:outlineLvl w:val="2"/>
              <w:rPr>
                <w:b w:val="0"/>
                <w:caps w:val="0"/>
                <w:szCs w:val="22"/>
              </w:rPr>
            </w:pPr>
            <w:r>
              <w:rPr>
                <w:b w:val="0"/>
                <w:caps w:val="0"/>
                <w:szCs w:val="22"/>
              </w:rPr>
              <w:t xml:space="preserve">Communication skills and patience is required to tutor primary school students. </w:t>
            </w:r>
          </w:p>
        </w:tc>
      </w:tr>
      <w:tr w:rsidR="00F03D41" w:rsidRPr="003950A7" w14:paraId="6FDA2ABF" w14:textId="77777777" w:rsidTr="00E55DE8">
        <w:trPr>
          <w:trHeight w:val="24"/>
        </w:trPr>
        <w:tc>
          <w:tcPr>
            <w:tcW w:w="10108" w:type="dxa"/>
            <w:tcMar>
              <w:top w:w="216" w:type="dxa"/>
            </w:tcMar>
          </w:tcPr>
          <w:p w14:paraId="45AC33E1" w14:textId="77777777" w:rsidR="00F03D41" w:rsidRDefault="00F03D41" w:rsidP="00E55DE8">
            <w:pPr>
              <w:pStyle w:val="Heading3"/>
              <w:spacing w:line="276" w:lineRule="auto"/>
              <w:outlineLvl w:val="2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DHL E-commerce Regional Office</w:t>
            </w:r>
          </w:p>
          <w:p w14:paraId="7A4F24DD" w14:textId="77777777" w:rsidR="00F03D41" w:rsidRDefault="00F03D41" w:rsidP="00E55DE8">
            <w:pPr>
              <w:pStyle w:val="Heading3"/>
              <w:spacing w:line="276" w:lineRule="auto"/>
              <w:outlineLvl w:val="2"/>
              <w:rPr>
                <w:b w:val="0"/>
                <w:caps w:val="0"/>
                <w:szCs w:val="22"/>
              </w:rPr>
            </w:pPr>
            <w:r>
              <w:rPr>
                <w:caps w:val="0"/>
                <w:color w:val="1D824C" w:themeColor="accent1"/>
                <w:szCs w:val="22"/>
              </w:rPr>
              <w:t xml:space="preserve">Human Resource Intern, </w:t>
            </w:r>
            <w:r w:rsidRPr="00EA2073">
              <w:rPr>
                <w:b w:val="0"/>
                <w:caps w:val="0"/>
                <w:szCs w:val="22"/>
              </w:rPr>
              <w:t>15</w:t>
            </w:r>
            <w:r>
              <w:rPr>
                <w:b w:val="0"/>
                <w:caps w:val="0"/>
                <w:szCs w:val="22"/>
              </w:rPr>
              <w:t xml:space="preserve"> </w:t>
            </w:r>
            <w:r w:rsidRPr="00EA2073">
              <w:rPr>
                <w:b w:val="0"/>
                <w:caps w:val="0"/>
                <w:szCs w:val="22"/>
              </w:rPr>
              <w:t xml:space="preserve">June </w:t>
            </w:r>
            <w:r>
              <w:rPr>
                <w:b w:val="0"/>
                <w:caps w:val="0"/>
                <w:szCs w:val="22"/>
              </w:rPr>
              <w:t xml:space="preserve">2017 – Sept 2017 </w:t>
            </w:r>
          </w:p>
          <w:p w14:paraId="4946223A" w14:textId="6F81EF06" w:rsidR="00F03D41" w:rsidRDefault="00F03D41" w:rsidP="00E55DE8">
            <w:pPr>
              <w:pStyle w:val="Heading3"/>
              <w:numPr>
                <w:ilvl w:val="0"/>
                <w:numId w:val="17"/>
              </w:numPr>
              <w:spacing w:line="276" w:lineRule="auto"/>
              <w:outlineLvl w:val="2"/>
              <w:rPr>
                <w:b w:val="0"/>
                <w:caps w:val="0"/>
                <w:szCs w:val="22"/>
              </w:rPr>
            </w:pPr>
            <w:r>
              <w:rPr>
                <w:b w:val="0"/>
                <w:caps w:val="0"/>
                <w:szCs w:val="22"/>
              </w:rPr>
              <w:t xml:space="preserve">Assisted hiring managers to create a job description document for new hires so that the Talent Acquisition Specialist </w:t>
            </w:r>
            <w:r w:rsidR="004D5006">
              <w:rPr>
                <w:b w:val="0"/>
                <w:caps w:val="0"/>
                <w:szCs w:val="22"/>
              </w:rPr>
              <w:t>can</w:t>
            </w:r>
            <w:r>
              <w:rPr>
                <w:b w:val="0"/>
                <w:caps w:val="0"/>
                <w:szCs w:val="22"/>
              </w:rPr>
              <w:t xml:space="preserve"> </w:t>
            </w:r>
            <w:r w:rsidRPr="00342EC4">
              <w:rPr>
                <w:b w:val="0"/>
                <w:caps w:val="0"/>
                <w:szCs w:val="22"/>
              </w:rPr>
              <w:t xml:space="preserve">adequately </w:t>
            </w:r>
            <w:r w:rsidR="004D5006">
              <w:rPr>
                <w:b w:val="0"/>
                <w:caps w:val="0"/>
                <w:szCs w:val="22"/>
              </w:rPr>
              <w:t>understand</w:t>
            </w:r>
            <w:r w:rsidRPr="00342EC4">
              <w:rPr>
                <w:b w:val="0"/>
                <w:caps w:val="0"/>
                <w:szCs w:val="22"/>
              </w:rPr>
              <w:t xml:space="preserve"> the needs</w:t>
            </w:r>
            <w:r>
              <w:rPr>
                <w:b w:val="0"/>
                <w:caps w:val="0"/>
                <w:szCs w:val="22"/>
              </w:rPr>
              <w:t xml:space="preserve"> of the managers, and the</w:t>
            </w:r>
            <w:r w:rsidRPr="00342EC4">
              <w:rPr>
                <w:b w:val="0"/>
                <w:caps w:val="0"/>
                <w:szCs w:val="22"/>
              </w:rPr>
              <w:t xml:space="preserve"> requirements</w:t>
            </w:r>
            <w:r>
              <w:rPr>
                <w:b w:val="0"/>
                <w:caps w:val="0"/>
                <w:szCs w:val="22"/>
              </w:rPr>
              <w:t>/</w:t>
            </w:r>
            <w:r w:rsidRPr="00342EC4">
              <w:rPr>
                <w:b w:val="0"/>
                <w:caps w:val="0"/>
                <w:szCs w:val="22"/>
              </w:rPr>
              <w:t>expectations of the jo</w:t>
            </w:r>
            <w:r>
              <w:rPr>
                <w:b w:val="0"/>
                <w:caps w:val="0"/>
                <w:szCs w:val="22"/>
              </w:rPr>
              <w:t>b.</w:t>
            </w:r>
          </w:p>
          <w:p w14:paraId="229BF34C" w14:textId="66BBA453" w:rsidR="00F03D41" w:rsidRDefault="00F03D41" w:rsidP="00E55DE8">
            <w:pPr>
              <w:pStyle w:val="Heading3"/>
              <w:numPr>
                <w:ilvl w:val="0"/>
                <w:numId w:val="17"/>
              </w:numPr>
              <w:spacing w:line="276" w:lineRule="auto"/>
              <w:outlineLvl w:val="2"/>
              <w:rPr>
                <w:b w:val="0"/>
                <w:caps w:val="0"/>
                <w:szCs w:val="22"/>
              </w:rPr>
            </w:pPr>
            <w:r>
              <w:rPr>
                <w:b w:val="0"/>
                <w:caps w:val="0"/>
                <w:szCs w:val="22"/>
              </w:rPr>
              <w:t xml:space="preserve">Performed a comprehensive targeted search for candidates via different recruiting platforms so that the Talent Acquisition Specialist can shortlist candidates for interview. </w:t>
            </w:r>
          </w:p>
          <w:p w14:paraId="53D1777C" w14:textId="77777777" w:rsidR="00F03D41" w:rsidRPr="00E700D9" w:rsidRDefault="00F03D41" w:rsidP="00E55DE8">
            <w:pPr>
              <w:pStyle w:val="Heading3"/>
              <w:spacing w:line="276" w:lineRule="auto"/>
              <w:outlineLvl w:val="2"/>
              <w:rPr>
                <w:b w:val="0"/>
                <w:caps w:val="0"/>
                <w:sz w:val="12"/>
                <w:szCs w:val="12"/>
              </w:rPr>
            </w:pPr>
          </w:p>
          <w:p w14:paraId="25E1B7D3" w14:textId="77777777" w:rsidR="00F03D41" w:rsidRDefault="00F03D41" w:rsidP="00E55DE8">
            <w:pPr>
              <w:pStyle w:val="Heading3"/>
              <w:spacing w:line="276" w:lineRule="auto"/>
              <w:outlineLvl w:val="2"/>
              <w:rPr>
                <w:b w:val="0"/>
                <w:caps w:val="0"/>
                <w:szCs w:val="22"/>
              </w:rPr>
            </w:pPr>
            <w:r w:rsidRPr="00A323AC">
              <w:rPr>
                <w:caps w:val="0"/>
                <w:color w:val="1D824C" w:themeColor="accent1"/>
                <w:szCs w:val="22"/>
              </w:rPr>
              <w:t>Salesforce Administrator Intern,</w:t>
            </w:r>
            <w:r>
              <w:rPr>
                <w:b w:val="0"/>
                <w:caps w:val="0"/>
                <w:szCs w:val="22"/>
              </w:rPr>
              <w:t xml:space="preserve"> Mar 2017 – 15 June 2017</w:t>
            </w:r>
          </w:p>
          <w:p w14:paraId="5F55E315" w14:textId="137058BA" w:rsidR="00F03D41" w:rsidRDefault="00F03D41" w:rsidP="00E55DE8">
            <w:pPr>
              <w:pStyle w:val="Heading3"/>
              <w:numPr>
                <w:ilvl w:val="0"/>
                <w:numId w:val="18"/>
              </w:numPr>
              <w:spacing w:line="276" w:lineRule="auto"/>
              <w:outlineLvl w:val="2"/>
              <w:rPr>
                <w:b w:val="0"/>
                <w:caps w:val="0"/>
                <w:szCs w:val="22"/>
              </w:rPr>
            </w:pPr>
            <w:r>
              <w:rPr>
                <w:b w:val="0"/>
                <w:caps w:val="0"/>
                <w:szCs w:val="22"/>
              </w:rPr>
              <w:t>Created Salesforce tip sheets; User Unsuccessful Login and Search &amp; Account Owner Search to help Sales personnel and new employees understand how features work</w:t>
            </w:r>
            <w:r w:rsidR="009F1BE1">
              <w:rPr>
                <w:b w:val="0"/>
                <w:caps w:val="0"/>
                <w:szCs w:val="22"/>
              </w:rPr>
              <w:t>,</w:t>
            </w:r>
            <w:r>
              <w:rPr>
                <w:b w:val="0"/>
                <w:caps w:val="0"/>
                <w:szCs w:val="22"/>
              </w:rPr>
              <w:t xml:space="preserve"> </w:t>
            </w:r>
            <w:r w:rsidR="009F1BE1">
              <w:rPr>
                <w:b w:val="0"/>
                <w:caps w:val="0"/>
                <w:szCs w:val="22"/>
              </w:rPr>
              <w:t>t</w:t>
            </w:r>
            <w:r>
              <w:rPr>
                <w:b w:val="0"/>
                <w:caps w:val="0"/>
                <w:szCs w:val="22"/>
              </w:rPr>
              <w:t xml:space="preserve">hus, reducing the number of </w:t>
            </w:r>
            <w:r w:rsidR="009F1BE1">
              <w:rPr>
                <w:b w:val="0"/>
                <w:caps w:val="0"/>
                <w:szCs w:val="22"/>
              </w:rPr>
              <w:t xml:space="preserve">IT </w:t>
            </w:r>
            <w:r>
              <w:rPr>
                <w:b w:val="0"/>
                <w:caps w:val="0"/>
                <w:szCs w:val="22"/>
              </w:rPr>
              <w:t>tickets raise</w:t>
            </w:r>
            <w:r w:rsidR="009F1BE1">
              <w:rPr>
                <w:b w:val="0"/>
                <w:caps w:val="0"/>
                <w:szCs w:val="22"/>
              </w:rPr>
              <w:t>d</w:t>
            </w:r>
            <w:r>
              <w:rPr>
                <w:b w:val="0"/>
                <w:caps w:val="0"/>
                <w:szCs w:val="22"/>
              </w:rPr>
              <w:t xml:space="preserve"> for such a problem. </w:t>
            </w:r>
          </w:p>
          <w:p w14:paraId="7CF576C4" w14:textId="7A60D173" w:rsidR="00EE49A4" w:rsidRPr="009F1BE1" w:rsidRDefault="00F03D41" w:rsidP="00E55DE8">
            <w:pPr>
              <w:pStyle w:val="Heading3"/>
              <w:numPr>
                <w:ilvl w:val="0"/>
                <w:numId w:val="18"/>
              </w:numPr>
              <w:spacing w:line="276" w:lineRule="auto"/>
              <w:outlineLvl w:val="2"/>
              <w:rPr>
                <w:b w:val="0"/>
                <w:caps w:val="0"/>
                <w:szCs w:val="22"/>
              </w:rPr>
            </w:pPr>
            <w:r>
              <w:rPr>
                <w:b w:val="0"/>
                <w:caps w:val="0"/>
                <w:szCs w:val="22"/>
              </w:rPr>
              <w:t>Conducted User Acceptance Testing (UAT) for Implementation Alert function</w:t>
            </w:r>
            <w:r w:rsidR="009F1BE1">
              <w:rPr>
                <w:b w:val="0"/>
                <w:caps w:val="0"/>
                <w:szCs w:val="22"/>
              </w:rPr>
              <w:t xml:space="preserve"> in the salesforce platform</w:t>
            </w:r>
            <w:r>
              <w:rPr>
                <w:b w:val="0"/>
                <w:caps w:val="0"/>
                <w:szCs w:val="22"/>
              </w:rPr>
              <w:t xml:space="preserve"> to make sure that it is error-free before going live.</w:t>
            </w:r>
          </w:p>
        </w:tc>
      </w:tr>
    </w:tbl>
    <w:p w14:paraId="5AE43394" w14:textId="77777777" w:rsidR="004C0377" w:rsidRPr="00E700D9" w:rsidRDefault="004C0377" w:rsidP="004C0377">
      <w:pPr>
        <w:pStyle w:val="Heading1"/>
        <w:spacing w:before="120" w:after="0"/>
        <w:rPr>
          <w:rFonts w:asciiTheme="minorHAnsi" w:hAnsiTheme="minorHAnsi" w:cstheme="minorHAnsi"/>
          <w:sz w:val="12"/>
          <w:szCs w:val="12"/>
        </w:rPr>
      </w:pPr>
    </w:p>
    <w:p w14:paraId="2C6F5A3F" w14:textId="0B06D339" w:rsidR="00E700D9" w:rsidRDefault="00E700D9" w:rsidP="00E55DE8">
      <w:pPr>
        <w:pStyle w:val="Heading1"/>
        <w:spacing w:before="120"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COMMUNICATION</w:t>
      </w:r>
      <w:r w:rsidR="00E55DE8">
        <w:rPr>
          <w:rFonts w:asciiTheme="minorHAnsi" w:hAnsiTheme="minorHAnsi" w:cstheme="minorHAnsi"/>
        </w:rPr>
        <w:t>/soft</w:t>
      </w:r>
      <w:r w:rsidR="00A96CF3">
        <w:rPr>
          <w:rFonts w:asciiTheme="minorHAnsi" w:hAnsiTheme="minorHAnsi" w:cstheme="minorHAnsi"/>
        </w:rPr>
        <w:t xml:space="preserve"> SKILLS</w:t>
      </w:r>
    </w:p>
    <w:tbl>
      <w:tblPr>
        <w:tblStyle w:val="TableGrid"/>
        <w:tblW w:w="8656" w:type="pct"/>
        <w:tblInd w:w="-449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1058"/>
        <w:gridCol w:w="5106"/>
      </w:tblGrid>
      <w:tr w:rsidR="00E700D9" w:rsidRPr="004D5006" w14:paraId="60D82660" w14:textId="77777777" w:rsidTr="00E700D9">
        <w:trPr>
          <w:trHeight w:val="252"/>
        </w:trPr>
        <w:tc>
          <w:tcPr>
            <w:tcW w:w="11058" w:type="dxa"/>
          </w:tcPr>
          <w:p w14:paraId="200ACDFE" w14:textId="2CED6321" w:rsidR="00E700D9" w:rsidRPr="00E700D9" w:rsidRDefault="00E700D9" w:rsidP="00E55DE8">
            <w:pPr>
              <w:pStyle w:val="Heading3"/>
              <w:numPr>
                <w:ilvl w:val="0"/>
                <w:numId w:val="15"/>
              </w:numPr>
              <w:spacing w:line="276" w:lineRule="auto"/>
              <w:jc w:val="both"/>
              <w:outlineLvl w:val="2"/>
              <w:rPr>
                <w:b w:val="0"/>
                <w:caps w:val="0"/>
                <w:szCs w:val="22"/>
              </w:rPr>
            </w:pPr>
            <w:r w:rsidRPr="00E700D9">
              <w:rPr>
                <w:b w:val="0"/>
                <w:caps w:val="0"/>
                <w:szCs w:val="22"/>
              </w:rPr>
              <w:t xml:space="preserve">Fluent with both </w:t>
            </w:r>
            <w:r>
              <w:rPr>
                <w:b w:val="0"/>
                <w:caps w:val="0"/>
                <w:szCs w:val="22"/>
              </w:rPr>
              <w:t>E</w:t>
            </w:r>
            <w:r w:rsidRPr="00E700D9">
              <w:rPr>
                <w:b w:val="0"/>
                <w:caps w:val="0"/>
                <w:szCs w:val="22"/>
              </w:rPr>
              <w:t xml:space="preserve">nglish and </w:t>
            </w:r>
            <w:r>
              <w:rPr>
                <w:b w:val="0"/>
                <w:caps w:val="0"/>
                <w:szCs w:val="22"/>
              </w:rPr>
              <w:t>C</w:t>
            </w:r>
            <w:r w:rsidRPr="00E700D9">
              <w:rPr>
                <w:b w:val="0"/>
                <w:caps w:val="0"/>
                <w:szCs w:val="22"/>
              </w:rPr>
              <w:t>hinese written/verbally.</w:t>
            </w:r>
            <w:r w:rsidRPr="00E700D9">
              <w:rPr>
                <w:b w:val="0"/>
                <w:caps w:val="0"/>
                <w:szCs w:val="22"/>
              </w:rPr>
              <w:t xml:space="preserve"> </w:t>
            </w:r>
          </w:p>
          <w:p w14:paraId="30076607" w14:textId="25CE514D" w:rsidR="00E55DE8" w:rsidRDefault="00E700D9" w:rsidP="00E55DE8">
            <w:pPr>
              <w:pStyle w:val="Heading3"/>
              <w:numPr>
                <w:ilvl w:val="0"/>
                <w:numId w:val="15"/>
              </w:numPr>
              <w:spacing w:line="276" w:lineRule="auto"/>
              <w:ind w:right="1135"/>
              <w:jc w:val="both"/>
              <w:outlineLvl w:val="2"/>
              <w:rPr>
                <w:b w:val="0"/>
                <w:caps w:val="0"/>
                <w:szCs w:val="22"/>
              </w:rPr>
            </w:pPr>
            <w:r w:rsidRPr="00E700D9">
              <w:rPr>
                <w:b w:val="0"/>
                <w:caps w:val="0"/>
                <w:szCs w:val="22"/>
              </w:rPr>
              <w:t xml:space="preserve">Good listener with a remarkable ability to understand instructions while paying attention to detail. </w:t>
            </w:r>
          </w:p>
          <w:p w14:paraId="2F6439EC" w14:textId="77777777" w:rsidR="00A96CF3" w:rsidRDefault="00A96CF3" w:rsidP="00E55DE8">
            <w:pPr>
              <w:pStyle w:val="Heading3"/>
              <w:numPr>
                <w:ilvl w:val="0"/>
                <w:numId w:val="15"/>
              </w:numPr>
              <w:spacing w:line="276" w:lineRule="auto"/>
              <w:ind w:right="1135"/>
              <w:jc w:val="both"/>
              <w:outlineLvl w:val="2"/>
              <w:rPr>
                <w:b w:val="0"/>
                <w:caps w:val="0"/>
                <w:szCs w:val="22"/>
              </w:rPr>
            </w:pPr>
            <w:r w:rsidRPr="00A96CF3">
              <w:rPr>
                <w:b w:val="0"/>
                <w:caps w:val="0"/>
                <w:szCs w:val="22"/>
              </w:rPr>
              <w:t>Persevere in the face of difficulty and obstacles that slow down the process or threaten to derail it completely</w:t>
            </w:r>
            <w:r>
              <w:rPr>
                <w:b w:val="0"/>
                <w:caps w:val="0"/>
                <w:szCs w:val="22"/>
              </w:rPr>
              <w:t>.</w:t>
            </w:r>
          </w:p>
          <w:p w14:paraId="68846435" w14:textId="77777777" w:rsidR="00E55DE8" w:rsidRDefault="00A96CF3" w:rsidP="00E55DE8">
            <w:pPr>
              <w:pStyle w:val="Heading3"/>
              <w:numPr>
                <w:ilvl w:val="0"/>
                <w:numId w:val="15"/>
              </w:numPr>
              <w:spacing w:line="276" w:lineRule="auto"/>
              <w:ind w:right="1135"/>
              <w:jc w:val="both"/>
              <w:outlineLvl w:val="2"/>
              <w:rPr>
                <w:b w:val="0"/>
                <w:caps w:val="0"/>
                <w:szCs w:val="22"/>
              </w:rPr>
            </w:pPr>
            <w:r w:rsidRPr="00A96CF3">
              <w:rPr>
                <w:b w:val="0"/>
                <w:caps w:val="0"/>
                <w:szCs w:val="22"/>
              </w:rPr>
              <w:t>Suppress negative emotions associated with impatience such as anger, frustration, and restlessness</w:t>
            </w:r>
          </w:p>
          <w:p w14:paraId="0C659D44" w14:textId="3A053DF7" w:rsidR="00E55DE8" w:rsidRPr="00E55DE8" w:rsidRDefault="00E55DE8" w:rsidP="00E55DE8">
            <w:pPr>
              <w:pStyle w:val="Heading3"/>
              <w:spacing w:line="276" w:lineRule="auto"/>
              <w:ind w:right="1135"/>
              <w:jc w:val="both"/>
              <w:outlineLvl w:val="2"/>
              <w:rPr>
                <w:b w:val="0"/>
                <w:caps w:val="0"/>
                <w:sz w:val="12"/>
                <w:szCs w:val="12"/>
              </w:rPr>
            </w:pPr>
          </w:p>
        </w:tc>
        <w:tc>
          <w:tcPr>
            <w:tcW w:w="5106" w:type="dxa"/>
          </w:tcPr>
          <w:p w14:paraId="32A436D4" w14:textId="77777777" w:rsidR="00E700D9" w:rsidRPr="004D5006" w:rsidRDefault="00E700D9" w:rsidP="00E55DE8">
            <w:pPr>
              <w:pStyle w:val="Heading3"/>
              <w:spacing w:line="276" w:lineRule="auto"/>
              <w:ind w:left="720"/>
              <w:outlineLvl w:val="2"/>
              <w:rPr>
                <w:b w:val="0"/>
                <w:caps w:val="0"/>
                <w:szCs w:val="22"/>
              </w:rPr>
            </w:pPr>
          </w:p>
        </w:tc>
      </w:tr>
    </w:tbl>
    <w:p w14:paraId="71E425C7" w14:textId="3A506C6D" w:rsidR="00E55DE8" w:rsidRDefault="00E55DE8" w:rsidP="00E55DE8">
      <w:pPr>
        <w:pStyle w:val="Heading1"/>
        <w:spacing w:before="120"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interests/hobbits</w:t>
      </w:r>
    </w:p>
    <w:p w14:paraId="756A212C" w14:textId="77777777" w:rsidR="00732A08" w:rsidRDefault="00732A08" w:rsidP="00732A08">
      <w:pPr>
        <w:pStyle w:val="Heading3"/>
        <w:numPr>
          <w:ilvl w:val="0"/>
          <w:numId w:val="15"/>
        </w:numPr>
        <w:ind w:left="851"/>
        <w:jc w:val="both"/>
        <w:rPr>
          <w:b w:val="0"/>
          <w:caps w:val="0"/>
          <w:szCs w:val="22"/>
        </w:rPr>
      </w:pPr>
      <w:r>
        <w:rPr>
          <w:b w:val="0"/>
          <w:caps w:val="0"/>
          <w:szCs w:val="22"/>
        </w:rPr>
        <w:t>Reading Chinese Novels</w:t>
      </w:r>
    </w:p>
    <w:p w14:paraId="77E73E0F" w14:textId="77777777" w:rsidR="00732A08" w:rsidRDefault="00732A08" w:rsidP="00732A08">
      <w:pPr>
        <w:pStyle w:val="Heading3"/>
        <w:numPr>
          <w:ilvl w:val="0"/>
          <w:numId w:val="15"/>
        </w:numPr>
        <w:ind w:left="851"/>
        <w:jc w:val="both"/>
        <w:rPr>
          <w:b w:val="0"/>
          <w:caps w:val="0"/>
          <w:szCs w:val="22"/>
        </w:rPr>
      </w:pPr>
      <w:r>
        <w:rPr>
          <w:b w:val="0"/>
          <w:caps w:val="0"/>
          <w:szCs w:val="22"/>
        </w:rPr>
        <w:t>Singing songs</w:t>
      </w:r>
    </w:p>
    <w:p w14:paraId="0F2E4465" w14:textId="7D55EC27" w:rsidR="004C0377" w:rsidRPr="00EE49A4" w:rsidRDefault="00E55DE8" w:rsidP="00921D0C">
      <w:pPr>
        <w:pStyle w:val="Heading3"/>
        <w:ind w:left="851"/>
        <w:jc w:val="both"/>
        <w:rPr>
          <w:b w:val="0"/>
          <w:caps w:val="0"/>
          <w:szCs w:val="22"/>
        </w:rPr>
      </w:pPr>
      <w:r>
        <w:rPr>
          <w:b w:val="0"/>
          <w:caps w:val="0"/>
          <w:szCs w:val="22"/>
        </w:rPr>
        <w:t xml:space="preserve">                                              </w:t>
      </w:r>
      <w:bookmarkStart w:id="0" w:name="_GoBack"/>
      <w:bookmarkEnd w:id="0"/>
    </w:p>
    <w:sectPr w:rsidR="004C0377" w:rsidRPr="00EE49A4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9B312" w14:textId="77777777" w:rsidR="00C03017" w:rsidRDefault="00C03017" w:rsidP="0068194B">
      <w:r>
        <w:separator/>
      </w:r>
    </w:p>
    <w:p w14:paraId="5277B5D8" w14:textId="77777777" w:rsidR="00C03017" w:rsidRDefault="00C03017"/>
    <w:p w14:paraId="5588067F" w14:textId="77777777" w:rsidR="00C03017" w:rsidRDefault="00C03017"/>
  </w:endnote>
  <w:endnote w:type="continuationSeparator" w:id="0">
    <w:p w14:paraId="3E006BA9" w14:textId="77777777" w:rsidR="00C03017" w:rsidRDefault="00C03017" w:rsidP="0068194B">
      <w:r>
        <w:continuationSeparator/>
      </w:r>
    </w:p>
    <w:p w14:paraId="312EF5D5" w14:textId="77777777" w:rsidR="00C03017" w:rsidRDefault="00C03017"/>
    <w:p w14:paraId="7199B222" w14:textId="77777777" w:rsidR="00C03017" w:rsidRDefault="00C03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ight">
    <w:panose1 w:val="02000603070000020004"/>
    <w:charset w:val="00"/>
    <w:family w:val="modern"/>
    <w:notTrueType/>
    <w:pitch w:val="variable"/>
    <w:sig w:usb0="80000023" w:usb1="50000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F8797" w14:textId="77777777" w:rsidR="00342EC4" w:rsidRDefault="00342EC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D6A88" w14:textId="77777777" w:rsidR="00C03017" w:rsidRDefault="00C03017" w:rsidP="0068194B">
      <w:r>
        <w:separator/>
      </w:r>
    </w:p>
    <w:p w14:paraId="3F7C9F46" w14:textId="77777777" w:rsidR="00C03017" w:rsidRDefault="00C03017"/>
    <w:p w14:paraId="2AF71F4A" w14:textId="77777777" w:rsidR="00C03017" w:rsidRDefault="00C03017"/>
  </w:footnote>
  <w:footnote w:type="continuationSeparator" w:id="0">
    <w:p w14:paraId="4F25D4B9" w14:textId="77777777" w:rsidR="00C03017" w:rsidRDefault="00C03017" w:rsidP="0068194B">
      <w:r>
        <w:continuationSeparator/>
      </w:r>
    </w:p>
    <w:p w14:paraId="795EA488" w14:textId="77777777" w:rsidR="00C03017" w:rsidRDefault="00C03017"/>
    <w:p w14:paraId="3EDAE1C1" w14:textId="77777777" w:rsidR="00C03017" w:rsidRDefault="00C030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5DAB7" w14:textId="77777777" w:rsidR="00342EC4" w:rsidRPr="004E01EB" w:rsidRDefault="00342E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3FDE54" wp14:editId="2741136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007F69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16752B5"/>
    <w:multiLevelType w:val="hybridMultilevel"/>
    <w:tmpl w:val="1E74CD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94C402">
      <w:start w:val="5"/>
      <w:numFmt w:val="bullet"/>
      <w:lvlText w:val="-"/>
      <w:lvlJc w:val="left"/>
      <w:pPr>
        <w:ind w:left="1440" w:hanging="360"/>
      </w:pPr>
      <w:rPr>
        <w:rFonts w:ascii="Freight" w:eastAsiaTheme="minorEastAsia" w:hAnsi="Freight" w:cstheme="minorBidi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E1992"/>
    <w:multiLevelType w:val="hybridMultilevel"/>
    <w:tmpl w:val="688402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502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94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</w:abstractNum>
  <w:abstractNum w:abstractNumId="13" w15:restartNumberingAfterBreak="0">
    <w:nsid w:val="1A1E2BED"/>
    <w:multiLevelType w:val="hybridMultilevel"/>
    <w:tmpl w:val="9D60DB34"/>
    <w:lvl w:ilvl="0" w:tplc="D7927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44B7A"/>
    <w:multiLevelType w:val="hybridMultilevel"/>
    <w:tmpl w:val="92AA19E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2CC36261"/>
    <w:multiLevelType w:val="hybridMultilevel"/>
    <w:tmpl w:val="031248A2"/>
    <w:lvl w:ilvl="0" w:tplc="D7927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F946EE7"/>
    <w:multiLevelType w:val="hybridMultilevel"/>
    <w:tmpl w:val="DF50C520"/>
    <w:lvl w:ilvl="0" w:tplc="D7927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11FA4"/>
    <w:multiLevelType w:val="hybridMultilevel"/>
    <w:tmpl w:val="394ED6C4"/>
    <w:lvl w:ilvl="0" w:tplc="D7927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9122C"/>
    <w:multiLevelType w:val="hybridMultilevel"/>
    <w:tmpl w:val="B1DE4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DE5132D"/>
    <w:multiLevelType w:val="hybridMultilevel"/>
    <w:tmpl w:val="B3D6AD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B50ED"/>
    <w:multiLevelType w:val="hybridMultilevel"/>
    <w:tmpl w:val="B03A27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37C88"/>
    <w:multiLevelType w:val="hybridMultilevel"/>
    <w:tmpl w:val="8D0C72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26A23"/>
    <w:multiLevelType w:val="hybridMultilevel"/>
    <w:tmpl w:val="15DA9E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B29C7"/>
    <w:multiLevelType w:val="hybridMultilevel"/>
    <w:tmpl w:val="CCF67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6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7"/>
  </w:num>
  <w:num w:numId="16">
    <w:abstractNumId w:val="19"/>
  </w:num>
  <w:num w:numId="17">
    <w:abstractNumId w:val="11"/>
  </w:num>
  <w:num w:numId="18">
    <w:abstractNumId w:val="23"/>
  </w:num>
  <w:num w:numId="19">
    <w:abstractNumId w:val="14"/>
  </w:num>
  <w:num w:numId="20">
    <w:abstractNumId w:val="25"/>
  </w:num>
  <w:num w:numId="21">
    <w:abstractNumId w:val="18"/>
  </w:num>
  <w:num w:numId="22">
    <w:abstractNumId w:val="15"/>
  </w:num>
  <w:num w:numId="23">
    <w:abstractNumId w:val="13"/>
  </w:num>
  <w:num w:numId="24">
    <w:abstractNumId w:val="24"/>
  </w:num>
  <w:num w:numId="25">
    <w:abstractNumId w:val="2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2s7Q0NTMyMTU2NzBX0lEKTi0uzszPAykwqwUA9xIX1ywAAAA="/>
  </w:docVars>
  <w:rsids>
    <w:rsidRoot w:val="001B52A7"/>
    <w:rsid w:val="000001EF"/>
    <w:rsid w:val="00007322"/>
    <w:rsid w:val="00007728"/>
    <w:rsid w:val="00024584"/>
    <w:rsid w:val="00024730"/>
    <w:rsid w:val="0004483C"/>
    <w:rsid w:val="000464A6"/>
    <w:rsid w:val="00055E95"/>
    <w:rsid w:val="000678F8"/>
    <w:rsid w:val="0007021F"/>
    <w:rsid w:val="000B2BA5"/>
    <w:rsid w:val="000D1588"/>
    <w:rsid w:val="000F2F8C"/>
    <w:rsid w:val="0010006E"/>
    <w:rsid w:val="001045A8"/>
    <w:rsid w:val="00106D70"/>
    <w:rsid w:val="00114A91"/>
    <w:rsid w:val="001427E1"/>
    <w:rsid w:val="00163668"/>
    <w:rsid w:val="00171566"/>
    <w:rsid w:val="00174676"/>
    <w:rsid w:val="001755A8"/>
    <w:rsid w:val="00184014"/>
    <w:rsid w:val="00192008"/>
    <w:rsid w:val="0019704A"/>
    <w:rsid w:val="001B52A7"/>
    <w:rsid w:val="001C0E68"/>
    <w:rsid w:val="001C4B6F"/>
    <w:rsid w:val="001C68F9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03A5"/>
    <w:rsid w:val="002617AE"/>
    <w:rsid w:val="002638D0"/>
    <w:rsid w:val="002647D3"/>
    <w:rsid w:val="00275EAE"/>
    <w:rsid w:val="00293A33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3836"/>
    <w:rsid w:val="00336056"/>
    <w:rsid w:val="00342EC4"/>
    <w:rsid w:val="003544E1"/>
    <w:rsid w:val="00366398"/>
    <w:rsid w:val="003950A7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0377"/>
    <w:rsid w:val="004C1ABE"/>
    <w:rsid w:val="004C2D5D"/>
    <w:rsid w:val="004C33E1"/>
    <w:rsid w:val="004D5006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93116"/>
    <w:rsid w:val="006A1962"/>
    <w:rsid w:val="006B5D48"/>
    <w:rsid w:val="006B7D7B"/>
    <w:rsid w:val="006C1A5E"/>
    <w:rsid w:val="006E1507"/>
    <w:rsid w:val="00712D8B"/>
    <w:rsid w:val="007273B7"/>
    <w:rsid w:val="00732A08"/>
    <w:rsid w:val="00733E0A"/>
    <w:rsid w:val="0074403D"/>
    <w:rsid w:val="00746D44"/>
    <w:rsid w:val="007538DC"/>
    <w:rsid w:val="00757803"/>
    <w:rsid w:val="00764470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0815"/>
    <w:rsid w:val="0086487C"/>
    <w:rsid w:val="00870B20"/>
    <w:rsid w:val="00877140"/>
    <w:rsid w:val="008829F8"/>
    <w:rsid w:val="00885897"/>
    <w:rsid w:val="00885CDB"/>
    <w:rsid w:val="008A6538"/>
    <w:rsid w:val="008C7056"/>
    <w:rsid w:val="008F3B14"/>
    <w:rsid w:val="00901899"/>
    <w:rsid w:val="0090344B"/>
    <w:rsid w:val="00905715"/>
    <w:rsid w:val="0091321E"/>
    <w:rsid w:val="00913946"/>
    <w:rsid w:val="00913EDF"/>
    <w:rsid w:val="00921D0C"/>
    <w:rsid w:val="0092726B"/>
    <w:rsid w:val="009361BA"/>
    <w:rsid w:val="00944F78"/>
    <w:rsid w:val="009510E7"/>
    <w:rsid w:val="00952C89"/>
    <w:rsid w:val="009571D8"/>
    <w:rsid w:val="009650EA"/>
    <w:rsid w:val="0097222A"/>
    <w:rsid w:val="0097790C"/>
    <w:rsid w:val="0098506E"/>
    <w:rsid w:val="009A44CE"/>
    <w:rsid w:val="009C4DFC"/>
    <w:rsid w:val="009D44F8"/>
    <w:rsid w:val="009E3160"/>
    <w:rsid w:val="009E686D"/>
    <w:rsid w:val="009F1BE1"/>
    <w:rsid w:val="009F220C"/>
    <w:rsid w:val="009F3B05"/>
    <w:rsid w:val="009F4931"/>
    <w:rsid w:val="00A14534"/>
    <w:rsid w:val="00A16DAA"/>
    <w:rsid w:val="00A236F6"/>
    <w:rsid w:val="00A24162"/>
    <w:rsid w:val="00A25023"/>
    <w:rsid w:val="00A270EA"/>
    <w:rsid w:val="00A323AC"/>
    <w:rsid w:val="00A34BA2"/>
    <w:rsid w:val="00A36F27"/>
    <w:rsid w:val="00A42E32"/>
    <w:rsid w:val="00A436B9"/>
    <w:rsid w:val="00A46E63"/>
    <w:rsid w:val="00A51DC5"/>
    <w:rsid w:val="00A53DE1"/>
    <w:rsid w:val="00A566A6"/>
    <w:rsid w:val="00A615E1"/>
    <w:rsid w:val="00A755E8"/>
    <w:rsid w:val="00A93A5D"/>
    <w:rsid w:val="00A96CF3"/>
    <w:rsid w:val="00AB1235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21E3"/>
    <w:rsid w:val="00B81760"/>
    <w:rsid w:val="00B8494C"/>
    <w:rsid w:val="00BA1546"/>
    <w:rsid w:val="00BB4E51"/>
    <w:rsid w:val="00BB75A5"/>
    <w:rsid w:val="00BD431F"/>
    <w:rsid w:val="00BE423E"/>
    <w:rsid w:val="00BF61AC"/>
    <w:rsid w:val="00C03017"/>
    <w:rsid w:val="00C4251C"/>
    <w:rsid w:val="00C47FA6"/>
    <w:rsid w:val="00C57FC6"/>
    <w:rsid w:val="00C66A7D"/>
    <w:rsid w:val="00C779DA"/>
    <w:rsid w:val="00C814F7"/>
    <w:rsid w:val="00C83FA6"/>
    <w:rsid w:val="00CA4B4D"/>
    <w:rsid w:val="00CB35C3"/>
    <w:rsid w:val="00CD323D"/>
    <w:rsid w:val="00CE4030"/>
    <w:rsid w:val="00CE64B3"/>
    <w:rsid w:val="00CF1A49"/>
    <w:rsid w:val="00D0630C"/>
    <w:rsid w:val="00D11BF5"/>
    <w:rsid w:val="00D14BAA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4F4A"/>
    <w:rsid w:val="00DE6534"/>
    <w:rsid w:val="00DF4D6C"/>
    <w:rsid w:val="00E01923"/>
    <w:rsid w:val="00E14498"/>
    <w:rsid w:val="00E2397A"/>
    <w:rsid w:val="00E254DB"/>
    <w:rsid w:val="00E300FC"/>
    <w:rsid w:val="00E362DB"/>
    <w:rsid w:val="00E55DE8"/>
    <w:rsid w:val="00E5632B"/>
    <w:rsid w:val="00E700D9"/>
    <w:rsid w:val="00E70240"/>
    <w:rsid w:val="00E71E6B"/>
    <w:rsid w:val="00E81CC5"/>
    <w:rsid w:val="00E85A87"/>
    <w:rsid w:val="00E85B4A"/>
    <w:rsid w:val="00E87EF2"/>
    <w:rsid w:val="00E9528E"/>
    <w:rsid w:val="00EA2073"/>
    <w:rsid w:val="00EA5099"/>
    <w:rsid w:val="00EC1351"/>
    <w:rsid w:val="00EC4CBF"/>
    <w:rsid w:val="00EE2CA8"/>
    <w:rsid w:val="00EE49A4"/>
    <w:rsid w:val="00EF0221"/>
    <w:rsid w:val="00EF17E8"/>
    <w:rsid w:val="00EF51D9"/>
    <w:rsid w:val="00F03D41"/>
    <w:rsid w:val="00F130DD"/>
    <w:rsid w:val="00F24884"/>
    <w:rsid w:val="00F24A91"/>
    <w:rsid w:val="00F476C4"/>
    <w:rsid w:val="00F557E2"/>
    <w:rsid w:val="00F61DF9"/>
    <w:rsid w:val="00F81960"/>
    <w:rsid w:val="00F83815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B2796"/>
  <w15:chartTrackingRefBased/>
  <w15:docId w15:val="{5126B525-7236-48CE-B3A5-69D67864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42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yan.wong131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%20Yan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9A617B755D41CE8FCEDB75022AD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72AA9-CA8A-4782-AA8A-378C5FB41289}"/>
      </w:docPartPr>
      <w:docPartBody>
        <w:p w:rsidR="009C0F1A" w:rsidRDefault="009C0F1A">
          <w:pPr>
            <w:pStyle w:val="DE9A617B755D41CE8FCEDB75022ADC81"/>
          </w:pPr>
          <w:r w:rsidRPr="00CF1A49">
            <w:t>Address</w:t>
          </w:r>
        </w:p>
      </w:docPartBody>
    </w:docPart>
    <w:docPart>
      <w:docPartPr>
        <w:name w:val="2AD7AADD715E45B4B688B210DBC2A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A512A-BBD2-47AF-8EA0-8AD80BBEF81F}"/>
      </w:docPartPr>
      <w:docPartBody>
        <w:p w:rsidR="009C0F1A" w:rsidRDefault="009C0F1A">
          <w:pPr>
            <w:pStyle w:val="2AD7AADD715E45B4B688B210DBC2A546"/>
          </w:pPr>
          <w:r w:rsidRPr="00CF1A49">
            <w:t>·</w:t>
          </w:r>
        </w:p>
      </w:docPartBody>
    </w:docPart>
    <w:docPart>
      <w:docPartPr>
        <w:name w:val="1F304EAAAEA647D391E9AF627F54A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3F49-B958-43F0-9157-EA82EF579403}"/>
      </w:docPartPr>
      <w:docPartBody>
        <w:p w:rsidR="009C0F1A" w:rsidRDefault="009C0F1A">
          <w:pPr>
            <w:pStyle w:val="1F304EAAAEA647D391E9AF627F54A38F"/>
          </w:pPr>
          <w:r w:rsidRPr="00CF1A49">
            <w:t>Phone</w:t>
          </w:r>
        </w:p>
      </w:docPartBody>
    </w:docPart>
    <w:docPart>
      <w:docPartPr>
        <w:name w:val="2C463263A685441DA7DC9D0FDC072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5979A-1F84-41FC-A886-0CC180CD7B79}"/>
      </w:docPartPr>
      <w:docPartBody>
        <w:p w:rsidR="009C0F1A" w:rsidRDefault="009C0F1A">
          <w:pPr>
            <w:pStyle w:val="2C463263A685441DA7DC9D0FDC072AD5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ight">
    <w:panose1 w:val="02000603070000020004"/>
    <w:charset w:val="00"/>
    <w:family w:val="modern"/>
    <w:notTrueType/>
    <w:pitch w:val="variable"/>
    <w:sig w:usb0="80000023" w:usb1="50000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1A"/>
    <w:rsid w:val="000A054F"/>
    <w:rsid w:val="00324991"/>
    <w:rsid w:val="005318F9"/>
    <w:rsid w:val="007A3F54"/>
    <w:rsid w:val="009C0F1A"/>
    <w:rsid w:val="00D7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99F7875B414E48B157A9273B27BB45">
    <w:name w:val="1C99F7875B414E48B157A9273B27BB4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81B1DF310624E10BEA611E556CE59C9">
    <w:name w:val="681B1DF310624E10BEA611E556CE59C9"/>
  </w:style>
  <w:style w:type="paragraph" w:customStyle="1" w:styleId="DE9A617B755D41CE8FCEDB75022ADC81">
    <w:name w:val="DE9A617B755D41CE8FCEDB75022ADC81"/>
  </w:style>
  <w:style w:type="paragraph" w:customStyle="1" w:styleId="2AD7AADD715E45B4B688B210DBC2A546">
    <w:name w:val="2AD7AADD715E45B4B688B210DBC2A546"/>
  </w:style>
  <w:style w:type="paragraph" w:customStyle="1" w:styleId="1F304EAAAEA647D391E9AF627F54A38F">
    <w:name w:val="1F304EAAAEA647D391E9AF627F54A38F"/>
  </w:style>
  <w:style w:type="paragraph" w:customStyle="1" w:styleId="2C463263A685441DA7DC9D0FDC072AD5">
    <w:name w:val="2C463263A685441DA7DC9D0FDC072AD5"/>
  </w:style>
  <w:style w:type="paragraph" w:customStyle="1" w:styleId="D8FFE02DAE6A428BAA82ED0B3969C9E5">
    <w:name w:val="D8FFE02DAE6A428BAA82ED0B3969C9E5"/>
  </w:style>
  <w:style w:type="paragraph" w:customStyle="1" w:styleId="39AA7288415D4ABFA3521CC6CF5D375A">
    <w:name w:val="39AA7288415D4ABFA3521CC6CF5D375A"/>
  </w:style>
  <w:style w:type="paragraph" w:customStyle="1" w:styleId="0BE921219D394DF7A0FB8C19AC8A3AB1">
    <w:name w:val="0BE921219D394DF7A0FB8C19AC8A3AB1"/>
  </w:style>
  <w:style w:type="paragraph" w:customStyle="1" w:styleId="A03E82DD3684409AA3985C1735F9AFCC">
    <w:name w:val="A03E82DD3684409AA3985C1735F9AFCC"/>
  </w:style>
  <w:style w:type="paragraph" w:customStyle="1" w:styleId="E3AFEFEDE5214872820392BC97545272">
    <w:name w:val="E3AFEFEDE5214872820392BC97545272"/>
  </w:style>
  <w:style w:type="paragraph" w:customStyle="1" w:styleId="6F4AC74ACF964BF5A24D64E5384E6D6D">
    <w:name w:val="6F4AC74ACF964BF5A24D64E5384E6D6D"/>
  </w:style>
  <w:style w:type="paragraph" w:customStyle="1" w:styleId="E17F58FBFCF04D3A877C7CB9881A9B3B">
    <w:name w:val="E17F58FBFCF04D3A877C7CB9881A9B3B"/>
  </w:style>
  <w:style w:type="paragraph" w:customStyle="1" w:styleId="57EA918CA93846B7B206DAE655CE33DD">
    <w:name w:val="57EA918CA93846B7B206DAE655CE33DD"/>
  </w:style>
  <w:style w:type="paragraph" w:customStyle="1" w:styleId="39647376881C44EF8AC882B729786484">
    <w:name w:val="39647376881C44EF8AC882B729786484"/>
  </w:style>
  <w:style w:type="character" w:styleId="SubtleReference">
    <w:name w:val="Subtle Reference"/>
    <w:basedOn w:val="DefaultParagraphFont"/>
    <w:uiPriority w:val="10"/>
    <w:qFormat/>
    <w:rsid w:val="009C0F1A"/>
    <w:rPr>
      <w:b/>
      <w:caps w:val="0"/>
      <w:smallCaps/>
      <w:color w:val="595959" w:themeColor="text1" w:themeTint="A6"/>
    </w:rPr>
  </w:style>
  <w:style w:type="paragraph" w:customStyle="1" w:styleId="D81DC70ACDE94017B8333422C2CD176F">
    <w:name w:val="D81DC70ACDE94017B8333422C2CD176F"/>
  </w:style>
  <w:style w:type="paragraph" w:customStyle="1" w:styleId="84BF7464558E439498A6828040140D43">
    <w:name w:val="84BF7464558E439498A6828040140D43"/>
  </w:style>
  <w:style w:type="paragraph" w:customStyle="1" w:styleId="575D3DAA89764417A10BCF207BA41960">
    <w:name w:val="575D3DAA89764417A10BCF207BA41960"/>
  </w:style>
  <w:style w:type="paragraph" w:customStyle="1" w:styleId="50B37A0AEB66496A802FFFE65EDCDA56">
    <w:name w:val="50B37A0AEB66496A802FFFE65EDCDA56"/>
  </w:style>
  <w:style w:type="paragraph" w:customStyle="1" w:styleId="C426A36CDF5C4C1EB2E43AC4B714324B">
    <w:name w:val="C426A36CDF5C4C1EB2E43AC4B714324B"/>
  </w:style>
  <w:style w:type="paragraph" w:customStyle="1" w:styleId="D06E63738F0D468F885CDFD47B4004C8">
    <w:name w:val="D06E63738F0D468F885CDFD47B4004C8"/>
  </w:style>
  <w:style w:type="paragraph" w:customStyle="1" w:styleId="C7D7C80AAED14C73B8E303FD1701342D">
    <w:name w:val="C7D7C80AAED14C73B8E303FD1701342D"/>
  </w:style>
  <w:style w:type="paragraph" w:customStyle="1" w:styleId="AD4F1BEF9AE144A7B34038919BE83A15">
    <w:name w:val="AD4F1BEF9AE144A7B34038919BE83A15"/>
  </w:style>
  <w:style w:type="paragraph" w:customStyle="1" w:styleId="DB4245C633C342E7BCE71D7BFD6C2D96">
    <w:name w:val="DB4245C633C342E7BCE71D7BFD6C2D96"/>
  </w:style>
  <w:style w:type="paragraph" w:customStyle="1" w:styleId="19A26F9FE88C4AAFBCB2D63C794BD8F7">
    <w:name w:val="19A26F9FE88C4AAFBCB2D63C794BD8F7"/>
  </w:style>
  <w:style w:type="paragraph" w:customStyle="1" w:styleId="789CD7A1D9124D7D9C2BFF52740F0816">
    <w:name w:val="789CD7A1D9124D7D9C2BFF52740F0816"/>
  </w:style>
  <w:style w:type="paragraph" w:customStyle="1" w:styleId="4C9610A37A34482190AA6234D7EFF5F9">
    <w:name w:val="4C9610A37A34482190AA6234D7EFF5F9"/>
  </w:style>
  <w:style w:type="paragraph" w:customStyle="1" w:styleId="DA9A410AD270484285A5F8014185DD13">
    <w:name w:val="DA9A410AD270484285A5F8014185DD13"/>
  </w:style>
  <w:style w:type="paragraph" w:customStyle="1" w:styleId="A31A358B055A4216AC69C45AA6211D09">
    <w:name w:val="A31A358B055A4216AC69C45AA6211D09"/>
  </w:style>
  <w:style w:type="paragraph" w:customStyle="1" w:styleId="64A77805462946A0B6FA3E70F34F29C4">
    <w:name w:val="64A77805462946A0B6FA3E70F34F29C4"/>
  </w:style>
  <w:style w:type="paragraph" w:customStyle="1" w:styleId="279EF45AE6394E2393B41E6D0538E6A2">
    <w:name w:val="279EF45AE6394E2393B41E6D0538E6A2"/>
  </w:style>
  <w:style w:type="paragraph" w:customStyle="1" w:styleId="3BCE651D06B3413D82024405EA46F0E8">
    <w:name w:val="3BCE651D06B3413D82024405EA46F0E8"/>
  </w:style>
  <w:style w:type="paragraph" w:customStyle="1" w:styleId="BBE143204BBA4ACE9FC06C88596C8C0A">
    <w:name w:val="BBE143204BBA4ACE9FC06C88596C8C0A"/>
  </w:style>
  <w:style w:type="paragraph" w:customStyle="1" w:styleId="DBC4C0121D154EB6AC8DE8AC8966451D">
    <w:name w:val="DBC4C0121D154EB6AC8DE8AC8966451D"/>
  </w:style>
  <w:style w:type="paragraph" w:customStyle="1" w:styleId="2DC4BE97F20E47E894E0CB13BC905251">
    <w:name w:val="2DC4BE97F20E47E894E0CB13BC905251"/>
  </w:style>
  <w:style w:type="paragraph" w:customStyle="1" w:styleId="F4F87B871FF2497C9FDA15EE47CD0762">
    <w:name w:val="F4F87B871FF2497C9FDA15EE47CD0762"/>
  </w:style>
  <w:style w:type="paragraph" w:customStyle="1" w:styleId="4AABA9175FE6403AB1E1BE911A32403C">
    <w:name w:val="4AABA9175FE6403AB1E1BE911A32403C"/>
  </w:style>
  <w:style w:type="paragraph" w:customStyle="1" w:styleId="F61A0D4B7D9640A196388677D6C0BB51">
    <w:name w:val="F61A0D4B7D9640A196388677D6C0BB51"/>
  </w:style>
  <w:style w:type="paragraph" w:customStyle="1" w:styleId="B8FE3BFD8A8E4205A8FBED3F51B0A5CE">
    <w:name w:val="B8FE3BFD8A8E4205A8FBED3F51B0A5CE"/>
  </w:style>
  <w:style w:type="paragraph" w:customStyle="1" w:styleId="317315A8B7EE443296138AFB0B5BD1D9">
    <w:name w:val="317315A8B7EE443296138AFB0B5BD1D9"/>
  </w:style>
  <w:style w:type="paragraph" w:customStyle="1" w:styleId="AE4EE395A7A6440CB3A6E6B67C04CCEC">
    <w:name w:val="AE4EE395A7A6440CB3A6E6B67C04CCEC"/>
  </w:style>
  <w:style w:type="paragraph" w:customStyle="1" w:styleId="FB77EF9D303B486291845CBCB6177C10">
    <w:name w:val="FB77EF9D303B486291845CBCB6177C10"/>
    <w:rsid w:val="009C0F1A"/>
  </w:style>
  <w:style w:type="paragraph" w:customStyle="1" w:styleId="17F7663221F14E3F9CE1D40376BDA00E">
    <w:name w:val="17F7663221F14E3F9CE1D40376BDA00E"/>
    <w:rsid w:val="009C0F1A"/>
  </w:style>
  <w:style w:type="paragraph" w:customStyle="1" w:styleId="938DD2DBB40D493D85D3D80F3E9F423C">
    <w:name w:val="938DD2DBB40D493D85D3D80F3E9F423C"/>
    <w:rsid w:val="009C0F1A"/>
  </w:style>
  <w:style w:type="paragraph" w:customStyle="1" w:styleId="10A82070318443F1BF34A5E09B3E156A">
    <w:name w:val="10A82070318443F1BF34A5E09B3E156A"/>
    <w:rsid w:val="009C0F1A"/>
  </w:style>
  <w:style w:type="paragraph" w:customStyle="1" w:styleId="2898102EF6444CD982200D1488028DB2">
    <w:name w:val="2898102EF6444CD982200D1488028DB2"/>
    <w:rsid w:val="009C0F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7CEA5-8160-4CFB-B383-003A73E98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683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Yan</dc:creator>
  <cp:keywords/>
  <dc:description/>
  <cp:lastModifiedBy>Wong Shi Yan</cp:lastModifiedBy>
  <cp:revision>20</cp:revision>
  <cp:lastPrinted>2019-04-22T01:45:00Z</cp:lastPrinted>
  <dcterms:created xsi:type="dcterms:W3CDTF">2018-10-07T07:12:00Z</dcterms:created>
  <dcterms:modified xsi:type="dcterms:W3CDTF">2019-04-22T01:45:00Z</dcterms:modified>
  <cp:category/>
</cp:coreProperties>
</file>